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Diseño de tabla para especificar el logotipo, número de factura, fecha, fecha de expiración, nombre de la empresa y eslogan, dirección, números de teléfono y fax, y dirección de correo electrónico"/>
      </w:tblPr>
      <w:tblGrid>
        <w:gridCol w:w="5674"/>
        <w:gridCol w:w="3928"/>
      </w:tblGrid>
      <w:tr w:rsidR="009C5836" w:rsidRPr="001E3C2E" w14:paraId="5DA584AC" w14:textId="77777777" w:rsidTr="00D36630">
        <w:trPr>
          <w:trHeight w:val="668"/>
        </w:trPr>
        <w:tc>
          <w:tcPr>
            <w:tcW w:w="603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  <w:tcMar>
              <w:top w:w="0" w:type="dxa"/>
            </w:tcMar>
          </w:tcPr>
          <w:p w14:paraId="18967ACE" w14:textId="76EA17E5" w:rsidR="009C5836" w:rsidRPr="001E3C2E" w:rsidRDefault="005143B8" w:rsidP="00761383">
            <w:r>
              <w:rPr>
                <w:noProof/>
              </w:rPr>
              <w:drawing>
                <wp:inline distT="0" distB="0" distL="0" distR="0" wp14:anchorId="0DA3AFB2" wp14:editId="65B17886">
                  <wp:extent cx="894996" cy="733425"/>
                  <wp:effectExtent l="0" t="0" r="63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447" cy="74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</w:tcPr>
          <w:p w14:paraId="5FF1E330" w14:textId="6684D328" w:rsidR="009C5836" w:rsidRDefault="005143B8" w:rsidP="00E27198">
            <w:pPr>
              <w:pStyle w:val="Ttulo1"/>
            </w:pPr>
            <w:r>
              <w:t>Presupuesto</w:t>
            </w:r>
          </w:p>
        </w:tc>
      </w:tr>
      <w:tr w:rsidR="009C5836" w:rsidRPr="001E3C2E" w14:paraId="3B4C11BE" w14:textId="77777777" w:rsidTr="00D36630">
        <w:trPr>
          <w:trHeight w:val="558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sdt>
            <w:sdtPr>
              <w:rPr>
                <w:sz w:val="32"/>
                <w:szCs w:val="22"/>
              </w:rPr>
              <w:alias w:val="Escriba el nombre de su empresa:"/>
              <w:tag w:val="Escriba el nombre de su empresa:"/>
              <w:id w:val="963386319"/>
              <w:placeholder>
                <w:docPart w:val="62DD19D530FE4814B69B55202BFDE4B1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15:appearance w15:val="hidden"/>
              <w:text w:multiLine="1"/>
            </w:sdtPr>
            <w:sdtEndPr/>
            <w:sdtContent>
              <w:p w14:paraId="6CBC7E1E" w14:textId="5D1EE24E" w:rsidR="009C5836" w:rsidRDefault="005143B8" w:rsidP="005143B8">
                <w:pPr>
                  <w:pStyle w:val="Nombre"/>
                  <w:ind w:right="-3649"/>
                  <w:jc w:val="center"/>
                </w:pPr>
                <w:proofErr w:type="spellStart"/>
                <w:r w:rsidRPr="005143B8">
                  <w:rPr>
                    <w:sz w:val="32"/>
                    <w:szCs w:val="22"/>
                  </w:rPr>
                  <w:t>TecoSoft</w:t>
                </w:r>
                <w:proofErr w:type="spellEnd"/>
                <w:r w:rsidRPr="005143B8">
                  <w:rPr>
                    <w:sz w:val="32"/>
                    <w:szCs w:val="22"/>
                  </w:rPr>
                  <w:t xml:space="preserve"> SRL</w:t>
                </w:r>
              </w:p>
            </w:sdtContent>
          </w:sdt>
        </w:tc>
        <w:tc>
          <w:tcPr>
            <w:tcW w:w="405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4592779" w14:textId="37E975FB" w:rsidR="009C5836" w:rsidRDefault="003F3F1A" w:rsidP="00D36630">
            <w:pPr>
              <w:pStyle w:val="Fechaynmero"/>
            </w:pPr>
            <w:sdt>
              <w:sdtPr>
                <w:alias w:val="Fecha:"/>
                <w:tag w:val="Fecha:"/>
                <w:id w:val="-2048360737"/>
                <w:placeholder>
                  <w:docPart w:val="9C3837E772804A769502A1FDC2567B18"/>
                </w:placeholder>
                <w:temporary/>
                <w:showingPlcHdr/>
                <w15:appearance w15:val="hidden"/>
              </w:sdtPr>
              <w:sdtEndPr/>
              <w:sdtContent>
                <w:r w:rsidR="007501D0">
                  <w:rPr>
                    <w:lang w:bidi="es-ES"/>
                  </w:rPr>
                  <w:t>Fecha:</w:t>
                </w:r>
              </w:sdtContent>
            </w:sdt>
            <w:r w:rsidR="009C5836" w:rsidRPr="005A6D66">
              <w:rPr>
                <w:lang w:bidi="es-ES"/>
              </w:rPr>
              <w:t xml:space="preserve"> </w:t>
            </w:r>
            <w:r w:rsidR="005143B8">
              <w:t>15/09/2021</w:t>
            </w:r>
          </w:p>
        </w:tc>
      </w:tr>
      <w:tr w:rsidR="003A1E70" w:rsidRPr="001E3C2E" w14:paraId="61C24D8A" w14:textId="77777777" w:rsidTr="00D36630">
        <w:trPr>
          <w:trHeight w:val="513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14:paraId="366A8733" w14:textId="1911AA2F" w:rsidR="005143B8" w:rsidRDefault="005143B8" w:rsidP="005143B8">
            <w:pPr>
              <w:pStyle w:val="Ttulo6"/>
            </w:pPr>
            <w:r>
              <w:t xml:space="preserve">Av. </w:t>
            </w:r>
            <w:r>
              <w:t>Huaico 405</w:t>
            </w:r>
            <w:r>
              <w:t>, Salta</w:t>
            </w:r>
          </w:p>
          <w:p w14:paraId="70A67C36" w14:textId="7254EB30" w:rsidR="005143B8" w:rsidRDefault="005143B8" w:rsidP="005143B8">
            <w:pPr>
              <w:pStyle w:val="Ttulo6"/>
            </w:pPr>
            <w:r>
              <w:t>Cel: +54387</w:t>
            </w:r>
            <w:r>
              <w:t>4</w:t>
            </w:r>
            <w:r>
              <w:t>000000</w:t>
            </w:r>
          </w:p>
          <w:p w14:paraId="0A67C683" w14:textId="5BF81C34" w:rsidR="005143B8" w:rsidRDefault="005143B8" w:rsidP="005143B8">
            <w:pPr>
              <w:pStyle w:val="Ttulo6"/>
              <w:rPr>
                <w:rFonts w:ascii="Times New Roman" w:hAnsi="Times New Roman"/>
                <w:spacing w:val="0"/>
                <w:sz w:val="15"/>
                <w:szCs w:val="15"/>
              </w:rPr>
            </w:pPr>
            <w:r>
              <w:t xml:space="preserve">Email: </w:t>
            </w:r>
            <w:r>
              <w:t>info</w:t>
            </w:r>
            <w:r>
              <w:t>@</w:t>
            </w:r>
            <w:r>
              <w:t>tecosoft</w:t>
            </w:r>
            <w:r>
              <w:t>.com</w:t>
            </w:r>
          </w:p>
          <w:p w14:paraId="6859549B" w14:textId="0A4EC1A6" w:rsidR="003A1E70" w:rsidRDefault="003A1E70" w:rsidP="00D36630"/>
        </w:tc>
        <w:tc>
          <w:tcPr>
            <w:tcW w:w="4050" w:type="dxa"/>
            <w:tcBorders>
              <w:top w:val="nil"/>
              <w:bottom w:val="nil"/>
            </w:tcBorders>
            <w:tcMar>
              <w:bottom w:w="0" w:type="dxa"/>
            </w:tcMar>
          </w:tcPr>
          <w:p w14:paraId="460FA88F" w14:textId="45DD5B72" w:rsidR="003A1E70" w:rsidRDefault="003F3F1A" w:rsidP="0035481F">
            <w:pPr>
              <w:pStyle w:val="Fechadeexpiracin"/>
            </w:pPr>
            <w:sdt>
              <w:sdtPr>
                <w:rPr>
                  <w:rStyle w:val="Carctercarcterdefechadeexpiracin"/>
                </w:rPr>
                <w:alias w:val="Fecha de expiración:"/>
                <w:tag w:val="Fecha de expiración:"/>
                <w:id w:val="-224756445"/>
                <w:placeholder>
                  <w:docPart w:val="51C87E00E41847D99F44052D2B5C8110"/>
                </w:placeholder>
                <w:temporary/>
                <w:showingPlcHdr/>
                <w15:appearance w15:val="hidden"/>
              </w:sdtPr>
              <w:sdtEndPr>
                <w:rPr>
                  <w:rStyle w:val="Carctercarcterdefechadeexpiracin"/>
                </w:rPr>
              </w:sdtEndPr>
              <w:sdtContent>
                <w:r w:rsidR="00386F5F" w:rsidRPr="0035481F">
                  <w:rPr>
                    <w:lang w:bidi="es-ES"/>
                  </w:rPr>
                  <w:t>Fecha de expiración</w:t>
                </w:r>
              </w:sdtContent>
            </w:sdt>
            <w:r w:rsidR="005143B8">
              <w:rPr>
                <w:rStyle w:val="Carctercarcterdefechadeexpiracin"/>
                <w:b/>
                <w:caps/>
              </w:rPr>
              <w:t>: 15/10/2021</w:t>
            </w:r>
          </w:p>
        </w:tc>
      </w:tr>
    </w:tbl>
    <w:p w14:paraId="76258DEE" w14:textId="77777777" w:rsidR="008A3C48" w:rsidRPr="001E3C2E" w:rsidRDefault="008A3C48" w:rsidP="00897D19"/>
    <w:tbl>
      <w:tblPr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Escriba nombre del contacto, empresa, dirección, número de teléfono y número de Id. de cliente del destinatario."/>
      </w:tblPr>
      <w:tblGrid>
        <w:gridCol w:w="616"/>
        <w:gridCol w:w="5199"/>
        <w:gridCol w:w="3787"/>
      </w:tblGrid>
      <w:tr w:rsidR="003A1E70" w:rsidRPr="00D4155D" w14:paraId="600E0180" w14:textId="77777777" w:rsidTr="001A1F8E">
        <w:trPr>
          <w:trHeight w:val="1184"/>
        </w:trPr>
        <w:tc>
          <w:tcPr>
            <w:tcW w:w="616" w:type="dxa"/>
          </w:tcPr>
          <w:p w14:paraId="19C2EBC2" w14:textId="77777777" w:rsidR="003A1E70" w:rsidRPr="001E3C2E" w:rsidRDefault="003F3F1A" w:rsidP="00703C78">
            <w:pPr>
              <w:pStyle w:val="Ttulo2"/>
            </w:pPr>
            <w:sdt>
              <w:sdtPr>
                <w:alias w:val="Para:"/>
                <w:tag w:val="Para:"/>
                <w:id w:val="-629860407"/>
                <w:placeholder>
                  <w:docPart w:val="DC6BAA9D3C624832A1DCBB5A91AB87EE"/>
                </w:placeholder>
                <w:temporary/>
                <w:showingPlcHdr/>
                <w15:appearance w15:val="hidden"/>
              </w:sdtPr>
              <w:sdtEndPr/>
              <w:sdtContent>
                <w:r w:rsidR="00BC5200">
                  <w:rPr>
                    <w:lang w:bidi="es-ES"/>
                  </w:rPr>
                  <w:t>Para</w:t>
                </w:r>
              </w:sdtContent>
            </w:sdt>
          </w:p>
        </w:tc>
        <w:tc>
          <w:tcPr>
            <w:tcW w:w="5338" w:type="dxa"/>
          </w:tcPr>
          <w:p w14:paraId="65DB3489" w14:textId="2A03D621" w:rsidR="00D36630" w:rsidRPr="001E3C2E" w:rsidRDefault="005143B8" w:rsidP="00D36630">
            <w:r>
              <w:t>Agustina Pereyra</w:t>
            </w:r>
          </w:p>
          <w:p w14:paraId="257B5B6A" w14:textId="30A4D49E" w:rsidR="00D36630" w:rsidRPr="001E3C2E" w:rsidRDefault="005143B8" w:rsidP="00D36630">
            <w:r>
              <w:t>Estudio de Arquitectura</w:t>
            </w:r>
          </w:p>
          <w:p w14:paraId="7BC71B92" w14:textId="098DE693" w:rsidR="005143B8" w:rsidRPr="005143B8" w:rsidRDefault="005143B8" w:rsidP="005143B8">
            <w:pPr>
              <w:pStyle w:val="Ttulo6"/>
              <w:rPr>
                <w:rFonts w:asciiTheme="minorHAnsi" w:eastAsia="Times New Roman" w:hAnsiTheme="minorHAnsi" w:cs="Times New Roman"/>
                <w:color w:val="auto"/>
              </w:rPr>
            </w:pPr>
            <w:r w:rsidRPr="005143B8">
              <w:rPr>
                <w:rFonts w:asciiTheme="minorHAnsi" w:eastAsia="Times New Roman" w:hAnsiTheme="minorHAnsi" w:cs="Times New Roman"/>
                <w:color w:val="auto"/>
              </w:rPr>
              <w:t>Av. Los Molles 320, Salta</w:t>
            </w:r>
          </w:p>
          <w:p w14:paraId="2079B7E3" w14:textId="77777777" w:rsidR="005143B8" w:rsidRPr="00D4155D" w:rsidRDefault="005143B8" w:rsidP="005143B8">
            <w:pPr>
              <w:pStyle w:val="Ttulo6"/>
              <w:rPr>
                <w:rFonts w:asciiTheme="minorHAnsi" w:eastAsia="Times New Roman" w:hAnsiTheme="minorHAnsi" w:cs="Times New Roman"/>
                <w:color w:val="auto"/>
                <w:lang w:val="en-US"/>
              </w:rPr>
            </w:pPr>
            <w:r w:rsidRPr="00D4155D">
              <w:rPr>
                <w:rFonts w:asciiTheme="minorHAnsi" w:eastAsia="Times New Roman" w:hAnsiTheme="minorHAnsi" w:cs="Times New Roman"/>
                <w:color w:val="auto"/>
                <w:lang w:val="en-US"/>
              </w:rPr>
              <w:t>Email: contacto@arquitecturaap.com</w:t>
            </w:r>
          </w:p>
          <w:p w14:paraId="7D4EB76E" w14:textId="1F77559A" w:rsidR="003A1E70" w:rsidRPr="00D4155D" w:rsidRDefault="00D4155D" w:rsidP="00D36630">
            <w:pPr>
              <w:rPr>
                <w:lang w:val="en-US"/>
              </w:rPr>
            </w:pPr>
            <w:r w:rsidRPr="00D4155D">
              <w:rPr>
                <w:lang w:val="en-US"/>
              </w:rPr>
              <w:t>N</w:t>
            </w:r>
            <w:r>
              <w:rPr>
                <w:lang w:val="en-US"/>
              </w:rPr>
              <w:t>° de Proyecto: 048</w:t>
            </w:r>
          </w:p>
        </w:tc>
        <w:tc>
          <w:tcPr>
            <w:tcW w:w="3982" w:type="dxa"/>
          </w:tcPr>
          <w:p w14:paraId="4FE00433" w14:textId="77777777" w:rsidR="003A1E70" w:rsidRPr="00D4155D" w:rsidRDefault="003A1E70" w:rsidP="00DF7693">
            <w:pPr>
              <w:rPr>
                <w:lang w:val="en-US"/>
              </w:rPr>
            </w:pPr>
          </w:p>
        </w:tc>
      </w:tr>
    </w:tbl>
    <w:p w14:paraId="145C77B3" w14:textId="77777777" w:rsidR="008A3C48" w:rsidRPr="00D4155D" w:rsidRDefault="008A3C48">
      <w:pPr>
        <w:rPr>
          <w:lang w:val="en-US"/>
        </w:rPr>
      </w:pPr>
    </w:p>
    <w:p w14:paraId="3B5EFBAA" w14:textId="77777777" w:rsidR="009C5836" w:rsidRPr="00D4155D" w:rsidRDefault="009C5836" w:rsidP="00897D19">
      <w:pPr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  <w:tblDescription w:val="Escriba cantidad, descripción, precio por unidad, descuento y total de la línea en las columnas de la tabla, y subtotal, impuestos y total al final de esta tabla."/>
      </w:tblPr>
      <w:tblGrid>
        <w:gridCol w:w="1640"/>
        <w:gridCol w:w="4298"/>
        <w:gridCol w:w="3654"/>
      </w:tblGrid>
      <w:tr w:rsidR="00D4155D" w:rsidRPr="001E3C2E" w14:paraId="6B4B2EEA" w14:textId="77777777" w:rsidTr="00D4155D">
        <w:trPr>
          <w:cantSplit/>
          <w:trHeight w:val="288"/>
        </w:trPr>
        <w:tc>
          <w:tcPr>
            <w:tcW w:w="1640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45E977E2" w14:textId="065C9B0D" w:rsidR="00D4155D" w:rsidRPr="001E3C2E" w:rsidRDefault="00D4155D" w:rsidP="00723603">
            <w:pPr>
              <w:pStyle w:val="Encabezadosdecolumna"/>
            </w:pPr>
            <w:r>
              <w:t>Item</w:t>
            </w:r>
          </w:p>
        </w:tc>
        <w:sdt>
          <w:sdtPr>
            <w:alias w:val="Descripción:"/>
            <w:tag w:val="Descripción:"/>
            <w:id w:val="-1848702004"/>
            <w:placeholder>
              <w:docPart w:val="9F079EC2950A48BFA9CCA24292732A78"/>
            </w:placeholder>
            <w:temporary/>
            <w:showingPlcHdr/>
            <w15:appearance w15:val="hidden"/>
          </w:sdtPr>
          <w:sdtContent>
            <w:tc>
              <w:tcPr>
                <w:tcW w:w="4298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14:paraId="28A8EBC0" w14:textId="77777777" w:rsidR="00D4155D" w:rsidRPr="001E3C2E" w:rsidRDefault="00D4155D" w:rsidP="00723603">
                <w:pPr>
                  <w:pStyle w:val="Encabezadosdecolumna"/>
                </w:pPr>
                <w:r>
                  <w:rPr>
                    <w:lang w:bidi="es-ES"/>
                  </w:rPr>
                  <w:t>descripción</w:t>
                </w:r>
              </w:p>
            </w:tc>
          </w:sdtContent>
        </w:sdt>
        <w:tc>
          <w:tcPr>
            <w:tcW w:w="3654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1A3E8398" w14:textId="4AE8B998" w:rsidR="00D4155D" w:rsidRPr="001E3C2E" w:rsidRDefault="00D4155D" w:rsidP="00723603">
            <w:pPr>
              <w:pStyle w:val="Encabezadosdecolumna"/>
            </w:pPr>
            <w:r>
              <w:t>Precio Unitario</w:t>
            </w:r>
          </w:p>
        </w:tc>
      </w:tr>
      <w:tr w:rsidR="00D4155D" w:rsidRPr="001E3C2E" w14:paraId="579FFC4E" w14:textId="77777777" w:rsidTr="00D4155D">
        <w:trPr>
          <w:cantSplit/>
          <w:trHeight w:val="288"/>
        </w:trPr>
        <w:tc>
          <w:tcPr>
            <w:tcW w:w="164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3E53B8E6" w14:textId="37EB39FA" w:rsidR="00D4155D" w:rsidRPr="001E3C2E" w:rsidRDefault="00D4155D" w:rsidP="00761383">
            <w:r>
              <w:t>01</w:t>
            </w:r>
          </w:p>
        </w:tc>
        <w:tc>
          <w:tcPr>
            <w:tcW w:w="429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CE92CFE" w14:textId="67146325" w:rsidR="00D4155D" w:rsidRPr="001E3C2E" w:rsidRDefault="00D4155D" w:rsidP="00761383">
            <w:r>
              <w:t>Módulo Home</w:t>
            </w:r>
          </w:p>
        </w:tc>
        <w:tc>
          <w:tcPr>
            <w:tcW w:w="365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50478ED" w14:textId="433A6B87" w:rsidR="00D4155D" w:rsidRPr="00761383" w:rsidRDefault="00D4155D" w:rsidP="00761383">
            <w:pPr>
              <w:pStyle w:val="Importe"/>
            </w:pPr>
            <w:r>
              <w:t>$4.000</w:t>
            </w:r>
          </w:p>
        </w:tc>
      </w:tr>
      <w:tr w:rsidR="00D4155D" w:rsidRPr="001E3C2E" w14:paraId="18231B3E" w14:textId="77777777" w:rsidTr="00D4155D">
        <w:trPr>
          <w:cantSplit/>
          <w:trHeight w:val="288"/>
        </w:trPr>
        <w:tc>
          <w:tcPr>
            <w:tcW w:w="164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F9F1EDE" w14:textId="0C0396B7" w:rsidR="00D4155D" w:rsidRPr="001E3C2E" w:rsidRDefault="00D4155D" w:rsidP="00761383">
            <w:r>
              <w:t>02</w:t>
            </w:r>
          </w:p>
        </w:tc>
        <w:tc>
          <w:tcPr>
            <w:tcW w:w="429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66FFF06" w14:textId="49A1B3DC" w:rsidR="00D4155D" w:rsidRPr="001E3C2E" w:rsidRDefault="00D4155D" w:rsidP="00761383">
            <w:r>
              <w:t>Módulo Equipo</w:t>
            </w:r>
          </w:p>
        </w:tc>
        <w:tc>
          <w:tcPr>
            <w:tcW w:w="365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F4729FF" w14:textId="2259D03A" w:rsidR="00D4155D" w:rsidRPr="00761383" w:rsidRDefault="00D4155D" w:rsidP="00761383">
            <w:pPr>
              <w:pStyle w:val="Importe"/>
            </w:pPr>
            <w:r>
              <w:t>$3.000</w:t>
            </w:r>
          </w:p>
        </w:tc>
      </w:tr>
      <w:tr w:rsidR="00D4155D" w:rsidRPr="001E3C2E" w14:paraId="44DF5F2A" w14:textId="77777777" w:rsidTr="00D4155D">
        <w:trPr>
          <w:cantSplit/>
          <w:trHeight w:val="288"/>
        </w:trPr>
        <w:tc>
          <w:tcPr>
            <w:tcW w:w="164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5D8D9E4" w14:textId="6EF2CEE2" w:rsidR="00D4155D" w:rsidRPr="001E3C2E" w:rsidRDefault="00D4155D" w:rsidP="00761383">
            <w:r>
              <w:t>03</w:t>
            </w:r>
          </w:p>
        </w:tc>
        <w:tc>
          <w:tcPr>
            <w:tcW w:w="429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3B2BB46E" w14:textId="3ACC8935" w:rsidR="00D4155D" w:rsidRPr="001E3C2E" w:rsidRDefault="00D4155D" w:rsidP="00761383">
            <w:r>
              <w:t>Módulo Proyectos</w:t>
            </w:r>
          </w:p>
        </w:tc>
        <w:tc>
          <w:tcPr>
            <w:tcW w:w="365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1D71F7A" w14:textId="12245F7C" w:rsidR="00D4155D" w:rsidRPr="00761383" w:rsidRDefault="00D4155D" w:rsidP="00761383">
            <w:pPr>
              <w:pStyle w:val="Importe"/>
            </w:pPr>
            <w:r>
              <w:t>$4.000</w:t>
            </w:r>
          </w:p>
        </w:tc>
      </w:tr>
      <w:tr w:rsidR="00D4155D" w:rsidRPr="001E3C2E" w14:paraId="395FCF86" w14:textId="77777777" w:rsidTr="00D4155D">
        <w:trPr>
          <w:cantSplit/>
          <w:trHeight w:val="288"/>
        </w:trPr>
        <w:tc>
          <w:tcPr>
            <w:tcW w:w="164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4852B1EA" w14:textId="01540B79" w:rsidR="00D4155D" w:rsidRPr="001E3C2E" w:rsidRDefault="00D4155D" w:rsidP="00761383">
            <w:r>
              <w:t>04</w:t>
            </w:r>
          </w:p>
        </w:tc>
        <w:tc>
          <w:tcPr>
            <w:tcW w:w="429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78027D0" w14:textId="2CCDA59E" w:rsidR="00D4155D" w:rsidRPr="001E3C2E" w:rsidRDefault="00D4155D" w:rsidP="00761383">
            <w:r>
              <w:t>Módulo Contacto</w:t>
            </w:r>
          </w:p>
        </w:tc>
        <w:tc>
          <w:tcPr>
            <w:tcW w:w="365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BC616A7" w14:textId="589107A2" w:rsidR="00D4155D" w:rsidRPr="00761383" w:rsidRDefault="00D4155D" w:rsidP="00761383">
            <w:pPr>
              <w:pStyle w:val="Importe"/>
            </w:pPr>
            <w:r>
              <w:t>$3.500</w:t>
            </w:r>
          </w:p>
        </w:tc>
      </w:tr>
      <w:tr w:rsidR="00D4155D" w:rsidRPr="001E3C2E" w14:paraId="10FC2612" w14:textId="77777777" w:rsidTr="00D4155D">
        <w:trPr>
          <w:cantSplit/>
          <w:trHeight w:val="288"/>
        </w:trPr>
        <w:tc>
          <w:tcPr>
            <w:tcW w:w="164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BA90CC4" w14:textId="49A88D08" w:rsidR="00D4155D" w:rsidRPr="001E3C2E" w:rsidRDefault="00D4155D" w:rsidP="00761383">
            <w:r>
              <w:t>05</w:t>
            </w:r>
          </w:p>
        </w:tc>
        <w:tc>
          <w:tcPr>
            <w:tcW w:w="429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F5B80D1" w14:textId="7AE8312E" w:rsidR="00D4155D" w:rsidRPr="001E3C2E" w:rsidRDefault="00D4155D" w:rsidP="00761383">
            <w:r>
              <w:t>Módulo Cómo Trabajamos</w:t>
            </w:r>
          </w:p>
        </w:tc>
        <w:tc>
          <w:tcPr>
            <w:tcW w:w="365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DB70309" w14:textId="381E663F" w:rsidR="00D4155D" w:rsidRPr="00761383" w:rsidRDefault="00D4155D" w:rsidP="00761383">
            <w:pPr>
              <w:pStyle w:val="Importe"/>
            </w:pPr>
            <w:r>
              <w:t>$4.000</w:t>
            </w:r>
          </w:p>
        </w:tc>
      </w:tr>
      <w:tr w:rsidR="00D4155D" w:rsidRPr="001E3C2E" w14:paraId="503D6B14" w14:textId="77777777" w:rsidTr="00D4155D">
        <w:trPr>
          <w:cantSplit/>
          <w:trHeight w:val="288"/>
        </w:trPr>
        <w:tc>
          <w:tcPr>
            <w:tcW w:w="164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344D440D" w14:textId="2DE7ACCB" w:rsidR="00D4155D" w:rsidRPr="001E3C2E" w:rsidRDefault="00D4155D" w:rsidP="00761383">
            <w:r>
              <w:t>06</w:t>
            </w:r>
          </w:p>
        </w:tc>
        <w:tc>
          <w:tcPr>
            <w:tcW w:w="429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3387374" w14:textId="3AEE1F17" w:rsidR="00D4155D" w:rsidRPr="001E3C2E" w:rsidRDefault="00D4155D" w:rsidP="00761383">
            <w:r>
              <w:t>Subida a Host del cliente</w:t>
            </w:r>
          </w:p>
        </w:tc>
        <w:tc>
          <w:tcPr>
            <w:tcW w:w="365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D696B11" w14:textId="152B9BD2" w:rsidR="00D4155D" w:rsidRPr="00761383" w:rsidRDefault="00D4155D" w:rsidP="00761383">
            <w:pPr>
              <w:pStyle w:val="Importe"/>
            </w:pPr>
            <w:r>
              <w:t>$1.500</w:t>
            </w:r>
          </w:p>
        </w:tc>
      </w:tr>
      <w:tr w:rsidR="00D4155D" w:rsidRPr="001E3C2E" w14:paraId="430C456B" w14:textId="77777777" w:rsidTr="00D4155D">
        <w:trPr>
          <w:cantSplit/>
          <w:trHeight w:val="288"/>
        </w:trPr>
        <w:tc>
          <w:tcPr>
            <w:tcW w:w="164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5F41BA80" w14:textId="4EC4CB9F" w:rsidR="00D4155D" w:rsidRPr="001E3C2E" w:rsidRDefault="00D4155D" w:rsidP="00761383">
            <w:r>
              <w:t>07</w:t>
            </w:r>
          </w:p>
        </w:tc>
        <w:tc>
          <w:tcPr>
            <w:tcW w:w="429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779CB157" w14:textId="4FBC5CA6" w:rsidR="00D4155D" w:rsidRPr="001E3C2E" w:rsidRDefault="00D4155D" w:rsidP="00761383">
            <w:r>
              <w:t>Actualización de contenido*</w:t>
            </w:r>
          </w:p>
        </w:tc>
        <w:tc>
          <w:tcPr>
            <w:tcW w:w="365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615F2B0" w14:textId="1B766A72" w:rsidR="00D4155D" w:rsidRPr="00761383" w:rsidRDefault="00D4155D" w:rsidP="00761383">
            <w:pPr>
              <w:pStyle w:val="Importe"/>
            </w:pPr>
            <w:r>
              <w:t>$3.500</w:t>
            </w:r>
          </w:p>
        </w:tc>
      </w:tr>
      <w:tr w:rsidR="00D4155D" w:rsidRPr="001E3C2E" w14:paraId="2D7F7119" w14:textId="77777777" w:rsidTr="00D4155D">
        <w:trPr>
          <w:cantSplit/>
          <w:trHeight w:val="288"/>
        </w:trPr>
        <w:tc>
          <w:tcPr>
            <w:tcW w:w="164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48D000E6" w14:textId="00B23FAE" w:rsidR="00D4155D" w:rsidRPr="001E3C2E" w:rsidRDefault="00D4155D" w:rsidP="00761383">
            <w:r>
              <w:t>08</w:t>
            </w:r>
          </w:p>
        </w:tc>
        <w:tc>
          <w:tcPr>
            <w:tcW w:w="429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6EBF4806" w14:textId="19542848" w:rsidR="00D4155D" w:rsidRPr="001E3C2E" w:rsidRDefault="00D4155D" w:rsidP="00761383">
            <w:r>
              <w:t>Soporte técnico**</w:t>
            </w:r>
          </w:p>
        </w:tc>
        <w:tc>
          <w:tcPr>
            <w:tcW w:w="365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41C51EA" w14:textId="5B67B0B2" w:rsidR="00D4155D" w:rsidRPr="00761383" w:rsidRDefault="00D4155D" w:rsidP="00761383">
            <w:pPr>
              <w:pStyle w:val="Importe"/>
            </w:pPr>
            <w:r>
              <w:t>$3.000</w:t>
            </w:r>
          </w:p>
        </w:tc>
      </w:tr>
      <w:tr w:rsidR="00D4155D" w:rsidRPr="001E3C2E" w14:paraId="1DDFB85F" w14:textId="77777777" w:rsidTr="00D4155D">
        <w:trPr>
          <w:cantSplit/>
          <w:trHeight w:val="288"/>
        </w:trPr>
        <w:tc>
          <w:tcPr>
            <w:tcW w:w="164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D22A5ED" w14:textId="61453D85" w:rsidR="00D4155D" w:rsidRPr="001E3C2E" w:rsidRDefault="00D4155D" w:rsidP="00761383">
            <w:r>
              <w:t>09</w:t>
            </w:r>
          </w:p>
        </w:tc>
        <w:tc>
          <w:tcPr>
            <w:tcW w:w="429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5442069" w14:textId="7896F31B" w:rsidR="00D4155D" w:rsidRPr="001E3C2E" w:rsidRDefault="00D4155D" w:rsidP="00761383">
            <w:r>
              <w:t xml:space="preserve">SEO </w:t>
            </w:r>
            <w:proofErr w:type="spellStart"/>
            <w:r>
              <w:t>Standar</w:t>
            </w:r>
            <w:proofErr w:type="spellEnd"/>
          </w:p>
        </w:tc>
        <w:tc>
          <w:tcPr>
            <w:tcW w:w="365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AFED935" w14:textId="727E050F" w:rsidR="00D4155D" w:rsidRPr="00761383" w:rsidRDefault="00D4155D" w:rsidP="00761383">
            <w:pPr>
              <w:pStyle w:val="Importe"/>
            </w:pPr>
            <w:r>
              <w:t>$3.500</w:t>
            </w:r>
          </w:p>
        </w:tc>
      </w:tr>
      <w:tr w:rsidR="00D4155D" w:rsidRPr="001E3C2E" w14:paraId="5E8F10FD" w14:textId="77777777" w:rsidTr="00D4155D">
        <w:trPr>
          <w:cantSplit/>
          <w:trHeight w:val="288"/>
        </w:trPr>
        <w:tc>
          <w:tcPr>
            <w:tcW w:w="5938" w:type="dxa"/>
            <w:gridSpan w:val="2"/>
            <w:tcBorders>
              <w:top w:val="single" w:sz="4" w:space="0" w:color="365F91" w:themeColor="accent1" w:themeShade="B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FC829E" w14:textId="77777777" w:rsidR="00D4155D" w:rsidRPr="001E3C2E" w:rsidRDefault="00D4155D" w:rsidP="00B96B3F"/>
        </w:tc>
        <w:tc>
          <w:tcPr>
            <w:tcW w:w="365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F893A51" w14:textId="099B30A3" w:rsidR="00D4155D" w:rsidRPr="00761383" w:rsidRDefault="00D4155D" w:rsidP="00761383">
            <w:pPr>
              <w:pStyle w:val="Importe"/>
            </w:pPr>
            <w:r>
              <w:t>PRECIO TOTAL: $</w:t>
            </w:r>
            <w:r w:rsidR="003F3F1A">
              <w:t>30.000</w:t>
            </w:r>
          </w:p>
        </w:tc>
      </w:tr>
    </w:tbl>
    <w:p w14:paraId="42B487D0" w14:textId="77777777" w:rsidR="00CB2E13" w:rsidRDefault="00CB2E13" w:rsidP="00207555"/>
    <w:tbl>
      <w:tblPr>
        <w:tblW w:w="5000" w:type="pct"/>
        <w:tblLook w:val="0000" w:firstRow="0" w:lastRow="0" w:firstColumn="0" w:lastColumn="0" w:noHBand="0" w:noVBand="0"/>
        <w:tblDescription w:val="Escriba nombre de la persona que ha elaborado el presupuesto, declaración, firma para aceptar y mensaje de agradecimiento en esta tabla."/>
      </w:tblPr>
      <w:tblGrid>
        <w:gridCol w:w="5674"/>
        <w:gridCol w:w="3928"/>
      </w:tblGrid>
      <w:tr w:rsidR="00CA1CFC" w:rsidRPr="001E3C2E" w14:paraId="758E30BB" w14:textId="77777777" w:rsidTr="003F3F1A">
        <w:trPr>
          <w:trHeight w:val="1440"/>
        </w:trPr>
        <w:tc>
          <w:tcPr>
            <w:tcW w:w="9602" w:type="dxa"/>
            <w:gridSpan w:val="2"/>
            <w:shd w:val="clear" w:color="auto" w:fill="auto"/>
            <w:tcMar>
              <w:top w:w="432" w:type="dxa"/>
              <w:left w:w="115" w:type="dxa"/>
              <w:bottom w:w="0" w:type="dxa"/>
              <w:right w:w="115" w:type="dxa"/>
            </w:tcMar>
            <w:vAlign w:val="center"/>
          </w:tcPr>
          <w:p w14:paraId="11153490" w14:textId="67E75503" w:rsidR="00CA1CFC" w:rsidRPr="007C7496" w:rsidRDefault="003F3F1A" w:rsidP="00215AFC">
            <w:pPr>
              <w:pStyle w:val="Tipopequeo"/>
            </w:pPr>
            <w:r>
              <w:t xml:space="preserve">PRECIO TOTAL: PESOS ARS TREINTA MIL. </w:t>
            </w:r>
          </w:p>
        </w:tc>
      </w:tr>
      <w:tr w:rsidR="003A1E70" w:rsidRPr="001E3C2E" w14:paraId="24A65D43" w14:textId="77777777" w:rsidTr="003F3F1A">
        <w:trPr>
          <w:trHeight w:val="470"/>
        </w:trPr>
        <w:tc>
          <w:tcPr>
            <w:tcW w:w="9602" w:type="dxa"/>
            <w:gridSpan w:val="2"/>
            <w:shd w:val="clear" w:color="auto" w:fill="auto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14:paraId="3C5BB7F1" w14:textId="77777777" w:rsidR="003A1E70" w:rsidRDefault="003A1E70" w:rsidP="00727B08">
            <w:pPr>
              <w:pStyle w:val="Gracias"/>
            </w:pPr>
          </w:p>
          <w:p w14:paraId="791A9ACB" w14:textId="77777777" w:rsidR="003F3F1A" w:rsidRDefault="003F3F1A" w:rsidP="00727B08">
            <w:pPr>
              <w:pStyle w:val="Gracias"/>
            </w:pPr>
          </w:p>
          <w:p w14:paraId="0C5F7A2A" w14:textId="77777777" w:rsidR="003F3F1A" w:rsidRDefault="003F3F1A" w:rsidP="00727B08">
            <w:pPr>
              <w:pStyle w:val="Gracias"/>
            </w:pPr>
          </w:p>
          <w:p w14:paraId="7DA3A444" w14:textId="77777777" w:rsidR="003F3F1A" w:rsidRDefault="003F3F1A" w:rsidP="00727B08">
            <w:pPr>
              <w:pStyle w:val="Gracias"/>
            </w:pPr>
          </w:p>
          <w:p w14:paraId="34E72E7B" w14:textId="77777777" w:rsidR="003F3F1A" w:rsidRDefault="003F3F1A" w:rsidP="00727B08">
            <w:pPr>
              <w:pStyle w:val="Gracias"/>
            </w:pPr>
          </w:p>
          <w:p w14:paraId="21345D09" w14:textId="77777777" w:rsidR="003F3F1A" w:rsidRDefault="003F3F1A" w:rsidP="00727B08">
            <w:pPr>
              <w:pStyle w:val="Gracias"/>
            </w:pPr>
          </w:p>
          <w:p w14:paraId="27AE7A10" w14:textId="77777777" w:rsidR="003F3F1A" w:rsidRDefault="003F3F1A" w:rsidP="00727B08">
            <w:pPr>
              <w:pStyle w:val="Gracias"/>
            </w:pPr>
          </w:p>
          <w:p w14:paraId="2E172800" w14:textId="77777777" w:rsidR="003F3F1A" w:rsidRDefault="003F3F1A" w:rsidP="00727B08">
            <w:pPr>
              <w:pStyle w:val="Gracias"/>
            </w:pPr>
          </w:p>
          <w:p w14:paraId="76825542" w14:textId="77777777" w:rsidR="003F3F1A" w:rsidRDefault="003F3F1A" w:rsidP="00727B08">
            <w:pPr>
              <w:pStyle w:val="Gracias"/>
            </w:pPr>
          </w:p>
          <w:p w14:paraId="086F062B" w14:textId="77777777" w:rsidR="003F3F1A" w:rsidRDefault="003F3F1A" w:rsidP="00727B08">
            <w:pPr>
              <w:pStyle w:val="Gracias"/>
            </w:pPr>
          </w:p>
          <w:p w14:paraId="59A99CEB" w14:textId="77777777" w:rsidR="003F3F1A" w:rsidRDefault="003F3F1A" w:rsidP="00727B08">
            <w:pPr>
              <w:pStyle w:val="Gracias"/>
            </w:pPr>
          </w:p>
          <w:p w14:paraId="21053B35" w14:textId="77777777" w:rsidR="003F3F1A" w:rsidRDefault="003F3F1A" w:rsidP="00727B08">
            <w:pPr>
              <w:pStyle w:val="Gracias"/>
            </w:pPr>
          </w:p>
          <w:p w14:paraId="50E9FBC2" w14:textId="77777777" w:rsidR="003F3F1A" w:rsidRDefault="003F3F1A" w:rsidP="00727B08">
            <w:pPr>
              <w:pStyle w:val="Gracias"/>
            </w:pPr>
          </w:p>
          <w:p w14:paraId="6AF06D84" w14:textId="1C54297C" w:rsidR="003F3F1A" w:rsidRDefault="003F3F1A" w:rsidP="003F3F1A">
            <w:pPr>
              <w:pStyle w:val="Gracias"/>
              <w:jc w:val="left"/>
            </w:pPr>
          </w:p>
        </w:tc>
      </w:tr>
      <w:tr w:rsidR="003F3F1A" w:rsidRPr="001E3C2E" w14:paraId="28A1C5ED" w14:textId="77777777" w:rsidTr="003F3F1A">
        <w:tblPrEx>
          <w:tblBorders>
            <w:bottom w:val="single" w:sz="4" w:space="0" w:color="auto"/>
          </w:tblBorders>
          <w:tblCellMar>
            <w:top w:w="144" w:type="dxa"/>
            <w:left w:w="115" w:type="dxa"/>
            <w:bottom w:w="58" w:type="dxa"/>
            <w:right w:w="115" w:type="dxa"/>
          </w:tblCellMar>
        </w:tblPrEx>
        <w:trPr>
          <w:trHeight w:val="668"/>
        </w:trPr>
        <w:tc>
          <w:tcPr>
            <w:tcW w:w="5674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  <w:tcMar>
              <w:top w:w="0" w:type="dxa"/>
            </w:tcMar>
          </w:tcPr>
          <w:p w14:paraId="3EF88FA4" w14:textId="77777777" w:rsidR="003F3F1A" w:rsidRPr="001E3C2E" w:rsidRDefault="003F3F1A" w:rsidP="00856206">
            <w:r>
              <w:rPr>
                <w:noProof/>
              </w:rPr>
              <w:lastRenderedPageBreak/>
              <w:drawing>
                <wp:inline distT="0" distB="0" distL="0" distR="0" wp14:anchorId="35B4AFEC" wp14:editId="6FCDC254">
                  <wp:extent cx="894996" cy="733425"/>
                  <wp:effectExtent l="0" t="0" r="63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447" cy="74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8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</w:tcPr>
          <w:p w14:paraId="60AB59D2" w14:textId="77777777" w:rsidR="003F3F1A" w:rsidRDefault="003F3F1A" w:rsidP="00856206">
            <w:pPr>
              <w:pStyle w:val="Ttulo1"/>
            </w:pPr>
            <w:r>
              <w:t>Presupuesto</w:t>
            </w:r>
          </w:p>
        </w:tc>
      </w:tr>
      <w:tr w:rsidR="003F3F1A" w:rsidRPr="001E3C2E" w14:paraId="039F0A96" w14:textId="77777777" w:rsidTr="003F3F1A">
        <w:tblPrEx>
          <w:tblBorders>
            <w:bottom w:val="single" w:sz="4" w:space="0" w:color="auto"/>
          </w:tblBorders>
          <w:tblCellMar>
            <w:top w:w="144" w:type="dxa"/>
            <w:left w:w="115" w:type="dxa"/>
            <w:bottom w:w="58" w:type="dxa"/>
            <w:right w:w="115" w:type="dxa"/>
          </w:tblCellMar>
        </w:tblPrEx>
        <w:trPr>
          <w:trHeight w:val="558"/>
        </w:trPr>
        <w:tc>
          <w:tcPr>
            <w:tcW w:w="5674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sdt>
            <w:sdtPr>
              <w:rPr>
                <w:sz w:val="32"/>
                <w:szCs w:val="22"/>
              </w:rPr>
              <w:alias w:val="Escriba el nombre de su empresa:"/>
              <w:tag w:val="Escriba el nombre de su empresa:"/>
              <w:id w:val="-1993480715"/>
              <w:placeholder>
                <w:docPart w:val="DBA41A4AB3614D8FA54963E8602D3C41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15:appearance w15:val="hidden"/>
              <w:text w:multiLine="1"/>
            </w:sdtPr>
            <w:sdtContent>
              <w:p w14:paraId="6132D981" w14:textId="77777777" w:rsidR="003F3F1A" w:rsidRDefault="003F3F1A" w:rsidP="00856206">
                <w:pPr>
                  <w:pStyle w:val="Nombre"/>
                  <w:ind w:right="-3649"/>
                  <w:jc w:val="center"/>
                </w:pPr>
                <w:proofErr w:type="spellStart"/>
                <w:r w:rsidRPr="005143B8">
                  <w:rPr>
                    <w:sz w:val="32"/>
                    <w:szCs w:val="22"/>
                  </w:rPr>
                  <w:t>TecoSoft</w:t>
                </w:r>
                <w:proofErr w:type="spellEnd"/>
                <w:r w:rsidRPr="005143B8">
                  <w:rPr>
                    <w:sz w:val="32"/>
                    <w:szCs w:val="22"/>
                  </w:rPr>
                  <w:t xml:space="preserve"> SRL</w:t>
                </w:r>
              </w:p>
            </w:sdtContent>
          </w:sdt>
        </w:tc>
        <w:tc>
          <w:tcPr>
            <w:tcW w:w="3928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76CF23D8" w14:textId="77777777" w:rsidR="003F3F1A" w:rsidRDefault="003F3F1A" w:rsidP="00856206">
            <w:pPr>
              <w:pStyle w:val="Fechaynmero"/>
            </w:pPr>
            <w:sdt>
              <w:sdtPr>
                <w:alias w:val="Fecha:"/>
                <w:tag w:val="Fecha:"/>
                <w:id w:val="1291939185"/>
                <w:placeholder>
                  <w:docPart w:val="3CDE69A3E54C4E46A977FC63744FD78C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Fecha:</w:t>
                </w:r>
              </w:sdtContent>
            </w:sdt>
            <w:r w:rsidRPr="005A6D66">
              <w:rPr>
                <w:lang w:bidi="es-ES"/>
              </w:rPr>
              <w:t xml:space="preserve"> </w:t>
            </w:r>
            <w:r>
              <w:t>15/09/2021</w:t>
            </w:r>
          </w:p>
        </w:tc>
      </w:tr>
      <w:tr w:rsidR="003F3F1A" w:rsidRPr="001E3C2E" w14:paraId="3ABB122A" w14:textId="77777777" w:rsidTr="003F3F1A">
        <w:tblPrEx>
          <w:tblBorders>
            <w:bottom w:val="single" w:sz="4" w:space="0" w:color="auto"/>
          </w:tblBorders>
          <w:tblCellMar>
            <w:top w:w="144" w:type="dxa"/>
            <w:left w:w="115" w:type="dxa"/>
            <w:bottom w:w="58" w:type="dxa"/>
            <w:right w:w="115" w:type="dxa"/>
          </w:tblCellMar>
        </w:tblPrEx>
        <w:trPr>
          <w:trHeight w:val="513"/>
        </w:trPr>
        <w:tc>
          <w:tcPr>
            <w:tcW w:w="5674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14:paraId="0765CC60" w14:textId="77777777" w:rsidR="003F3F1A" w:rsidRDefault="003F3F1A" w:rsidP="00856206">
            <w:pPr>
              <w:pStyle w:val="Ttulo6"/>
            </w:pPr>
            <w:r>
              <w:t>Av. Huaico 405, Salta</w:t>
            </w:r>
          </w:p>
          <w:p w14:paraId="675E34F9" w14:textId="77777777" w:rsidR="003F3F1A" w:rsidRDefault="003F3F1A" w:rsidP="00856206">
            <w:pPr>
              <w:pStyle w:val="Ttulo6"/>
            </w:pPr>
            <w:r>
              <w:t>Cel: +543874000000</w:t>
            </w:r>
          </w:p>
          <w:p w14:paraId="242313D8" w14:textId="77777777" w:rsidR="003F3F1A" w:rsidRDefault="003F3F1A" w:rsidP="00856206">
            <w:pPr>
              <w:pStyle w:val="Ttulo6"/>
              <w:rPr>
                <w:rFonts w:ascii="Times New Roman" w:hAnsi="Times New Roman"/>
                <w:spacing w:val="0"/>
                <w:sz w:val="15"/>
                <w:szCs w:val="15"/>
              </w:rPr>
            </w:pPr>
            <w:r>
              <w:t>Email: info@tecosoft.com</w:t>
            </w:r>
          </w:p>
          <w:p w14:paraId="70BD01B5" w14:textId="77777777" w:rsidR="003F3F1A" w:rsidRDefault="003F3F1A" w:rsidP="00856206"/>
        </w:tc>
        <w:tc>
          <w:tcPr>
            <w:tcW w:w="3928" w:type="dxa"/>
            <w:tcBorders>
              <w:top w:val="nil"/>
              <w:bottom w:val="nil"/>
            </w:tcBorders>
            <w:tcMar>
              <w:bottom w:w="0" w:type="dxa"/>
            </w:tcMar>
          </w:tcPr>
          <w:p w14:paraId="1DF77E75" w14:textId="77777777" w:rsidR="003F3F1A" w:rsidRDefault="003F3F1A" w:rsidP="00856206">
            <w:pPr>
              <w:pStyle w:val="Fechadeexpiracin"/>
            </w:pPr>
            <w:sdt>
              <w:sdtPr>
                <w:rPr>
                  <w:rStyle w:val="Carctercarcterdefechadeexpiracin"/>
                </w:rPr>
                <w:alias w:val="Fecha de expiración:"/>
                <w:tag w:val="Fecha de expiración:"/>
                <w:id w:val="-720372152"/>
                <w:placeholder>
                  <w:docPart w:val="BF80C6F586F2498BA72F17A3F102E9AD"/>
                </w:placeholder>
                <w:temporary/>
                <w:showingPlcHdr/>
                <w15:appearance w15:val="hidden"/>
              </w:sdtPr>
              <w:sdtContent>
                <w:r w:rsidRPr="0035481F">
                  <w:rPr>
                    <w:lang w:bidi="es-ES"/>
                  </w:rPr>
                  <w:t>Fecha de expiración</w:t>
                </w:r>
              </w:sdtContent>
            </w:sdt>
            <w:r>
              <w:rPr>
                <w:rStyle w:val="Carctercarcterdefechadeexpiracin"/>
                <w:b/>
                <w:caps/>
              </w:rPr>
              <w:t>: 15/10/2021</w:t>
            </w:r>
          </w:p>
        </w:tc>
      </w:tr>
    </w:tbl>
    <w:p w14:paraId="1D549401" w14:textId="7D76B20B" w:rsidR="00B764B8" w:rsidRDefault="00B764B8" w:rsidP="003A1E70"/>
    <w:p w14:paraId="4D994855" w14:textId="0C78B3EF" w:rsidR="003F3F1A" w:rsidRPr="003F3F1A" w:rsidRDefault="003F3F1A" w:rsidP="003A1E70">
      <w:pPr>
        <w:rPr>
          <w:sz w:val="20"/>
          <w:szCs w:val="22"/>
        </w:rPr>
      </w:pPr>
    </w:p>
    <w:p w14:paraId="0D9B7D24" w14:textId="37F60C25" w:rsidR="003F3F1A" w:rsidRPr="003F3F1A" w:rsidRDefault="003F3F1A" w:rsidP="003A1E70">
      <w:pPr>
        <w:rPr>
          <w:sz w:val="20"/>
          <w:szCs w:val="22"/>
        </w:rPr>
      </w:pPr>
      <w:r w:rsidRPr="003F3F1A">
        <w:rPr>
          <w:sz w:val="20"/>
          <w:szCs w:val="22"/>
        </w:rPr>
        <w:t>Detalles del servicio:</w:t>
      </w:r>
    </w:p>
    <w:p w14:paraId="38662E40" w14:textId="1818584D" w:rsidR="003F3F1A" w:rsidRDefault="003F3F1A" w:rsidP="003F3F1A"/>
    <w:p w14:paraId="7900337F" w14:textId="46DB54B7" w:rsidR="003F3F1A" w:rsidRDefault="003F3F1A" w:rsidP="003F3F1A">
      <w:pPr>
        <w:jc w:val="both"/>
      </w:pPr>
      <w:r>
        <w:t xml:space="preserve">*Actualización del contenido: Tres ediciones mensuales consecutivas a partir de la entrega final del proyecto, con contenido proporcionado por el cliente. </w:t>
      </w:r>
    </w:p>
    <w:p w14:paraId="7F43627F" w14:textId="5726AC27" w:rsidR="003F3F1A" w:rsidRDefault="003F3F1A" w:rsidP="003F3F1A"/>
    <w:p w14:paraId="01A7447D" w14:textId="3EDCABB0" w:rsidR="003F3F1A" w:rsidRDefault="003F3F1A" w:rsidP="003F3F1A">
      <w:pPr>
        <w:jc w:val="both"/>
      </w:pPr>
      <w:r>
        <w:t xml:space="preserve">**Soporte técnico: Mantenimiento reactivo y soporte en caso de errores propios de la página web durante dos meses posteriores desde la entrega final del proyecto. </w:t>
      </w:r>
    </w:p>
    <w:p w14:paraId="32B35AE0" w14:textId="25B21858" w:rsidR="003F3F1A" w:rsidRDefault="003F3F1A" w:rsidP="003F3F1A">
      <w:pPr>
        <w:jc w:val="both"/>
      </w:pPr>
    </w:p>
    <w:p w14:paraId="3C5CC10F" w14:textId="4D67352A" w:rsidR="003F3F1A" w:rsidRDefault="003F3F1A" w:rsidP="003F3F1A">
      <w:pPr>
        <w:jc w:val="both"/>
      </w:pPr>
    </w:p>
    <w:p w14:paraId="0B6F6880" w14:textId="68816260" w:rsidR="003F3F1A" w:rsidRDefault="003F3F1A" w:rsidP="003F3F1A">
      <w:pPr>
        <w:jc w:val="both"/>
      </w:pPr>
      <w:r>
        <w:t>Forma de trabajo:</w:t>
      </w:r>
    </w:p>
    <w:p w14:paraId="46A7EE17" w14:textId="3365D3CE" w:rsidR="003F3F1A" w:rsidRDefault="003F3F1A" w:rsidP="003F3F1A">
      <w:pPr>
        <w:jc w:val="both"/>
      </w:pPr>
    </w:p>
    <w:p w14:paraId="647B4B71" w14:textId="41519F2F" w:rsidR="003F3F1A" w:rsidRDefault="003F3F1A" w:rsidP="003F3F1A">
      <w:pPr>
        <w:jc w:val="both"/>
      </w:pPr>
      <w:r>
        <w:t xml:space="preserve">Se realizarán entregas parciales semanalmente, con demostraciones para el cliente cada viernes en horario a coordinar. </w:t>
      </w:r>
    </w:p>
    <w:p w14:paraId="7354A669" w14:textId="11811045" w:rsidR="003F3F1A" w:rsidRDefault="003F3F1A" w:rsidP="003F3F1A">
      <w:pPr>
        <w:jc w:val="both"/>
      </w:pPr>
    </w:p>
    <w:p w14:paraId="1F59DFF0" w14:textId="55F0CEDB" w:rsidR="003F3F1A" w:rsidRDefault="003F3F1A" w:rsidP="003F3F1A">
      <w:pPr>
        <w:jc w:val="both"/>
      </w:pPr>
    </w:p>
    <w:p w14:paraId="123C8B24" w14:textId="34AEBDAF" w:rsidR="003F3F1A" w:rsidRDefault="003F3F1A" w:rsidP="003F3F1A">
      <w:pPr>
        <w:jc w:val="both"/>
      </w:pPr>
      <w:r>
        <w:t>Tiempo total de desarrollo:</w:t>
      </w:r>
    </w:p>
    <w:p w14:paraId="2EAFBBBE" w14:textId="26C22158" w:rsidR="003F3F1A" w:rsidRDefault="003F3F1A" w:rsidP="003F3F1A">
      <w:pPr>
        <w:jc w:val="both"/>
      </w:pPr>
    </w:p>
    <w:p w14:paraId="00860517" w14:textId="1A3B20C9" w:rsidR="003F3F1A" w:rsidRPr="001E3C2E" w:rsidRDefault="003F3F1A" w:rsidP="003F3F1A">
      <w:pPr>
        <w:jc w:val="both"/>
      </w:pPr>
      <w:r>
        <w:t>El sitio web solicitado será puesto a disposición del cliente a partir de l</w:t>
      </w:r>
    </w:p>
    <w:sectPr w:rsidR="003F3F1A" w:rsidRPr="001E3C2E" w:rsidSect="000A7B97">
      <w:headerReference w:type="default" r:id="rId8"/>
      <w:footerReference w:type="default" r:id="rId9"/>
      <w:pgSz w:w="11906" w:h="16838" w:code="9"/>
      <w:pgMar w:top="720" w:right="1152" w:bottom="864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7B636" w14:textId="77777777" w:rsidR="005143B8" w:rsidRDefault="005143B8">
      <w:r>
        <w:separator/>
      </w:r>
    </w:p>
  </w:endnote>
  <w:endnote w:type="continuationSeparator" w:id="0">
    <w:p w14:paraId="707AAD4F" w14:textId="77777777" w:rsidR="005143B8" w:rsidRDefault="00514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21186" w14:textId="77777777" w:rsidR="00FC55BD" w:rsidRDefault="00FC55BD">
    <w:pPr>
      <w:pStyle w:val="Piedepgina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14497D7B" wp14:editId="625F9B91">
              <wp:simplePos x="0" y="0"/>
              <wp:positionH relativeFrom="page">
                <wp:posOffset>638355</wp:posOffset>
              </wp:positionH>
              <wp:positionV relativeFrom="margin">
                <wp:posOffset>8462513</wp:posOffset>
              </wp:positionV>
              <wp:extent cx="6280030" cy="555625"/>
              <wp:effectExtent l="0" t="0" r="6985" b="15875"/>
              <wp:wrapNone/>
              <wp:docPr id="5" name="Grupo 26" descr="Degradado azul en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80030" cy="555625"/>
                        <a:chOff x="1066" y="14085"/>
                        <a:chExt cx="10081" cy="875"/>
                      </a:xfrm>
                    </wpg:grpSpPr>
                    <wps:wsp>
                      <wps:cNvPr id="7" name="Rectángulo 27" descr="Degradado azul en rectángulo"/>
                      <wps:cNvSpPr>
                        <a:spLocks noChangeArrowheads="1"/>
                      </wps:cNvSpPr>
                      <wps:spPr bwMode="auto">
                        <a:xfrm>
                          <a:off x="1066" y="14085"/>
                          <a:ext cx="10081" cy="8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Línea 28" descr="Conector de línea"/>
                      <wps:cNvCnPr>
                        <a:cxnSpLocks noChangeShapeType="1"/>
                      </wps:cNvCnPr>
                      <wps:spPr bwMode="auto">
                        <a:xfrm>
                          <a:off x="1080" y="14936"/>
                          <a:ext cx="10051" cy="7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1AAAFE" id="Grupo 26" o:spid="_x0000_s1026" alt="Degradado azul en rectángulo" style="position:absolute;margin-left:50.25pt;margin-top:666.35pt;width:494.5pt;height:43.75pt;z-index:-251657216;mso-position-horizontal-relative:page;mso-position-vertical-relative:margin" coordorigin="1066,14085" coordsize="10081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" o:allowincell="f">
              <v:rect id="Rectángulo 27" o:spid="_x0000_s1027" alt="Degradado azul en rectángulo" style="position:absolute;left:1066;top:14085;width:10081;height: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" stroked="f">
                <v:fill color2="#b8cce4 [1300]" rotate="t" focus="100%" type="gradient"/>
              </v:rect>
              <v:line id="Línea 28" o:spid="_x0000_s1028" alt="Conector de línea" style="position:absolute;visibility:visible;mso-wrap-style:square" from="1080,14936" to="11131,14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" strokecolor="#365f91 [2404]" strokeweight=".5pt"/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88744" w14:textId="77777777" w:rsidR="005143B8" w:rsidRDefault="005143B8">
      <w:r>
        <w:separator/>
      </w:r>
    </w:p>
  </w:footnote>
  <w:footnote w:type="continuationSeparator" w:id="0">
    <w:p w14:paraId="6B771DFD" w14:textId="77777777" w:rsidR="005143B8" w:rsidRDefault="005143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9D930" w14:textId="77777777" w:rsidR="00FC55BD" w:rsidRDefault="00FC55BD">
    <w:pPr>
      <w:pStyle w:val="Encabezado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76FE6A96" wp14:editId="194C0431">
              <wp:simplePos x="0" y="0"/>
              <wp:positionH relativeFrom="margin">
                <wp:align>right</wp:align>
              </wp:positionH>
              <wp:positionV relativeFrom="margin">
                <wp:posOffset>8626</wp:posOffset>
              </wp:positionV>
              <wp:extent cx="6098875" cy="1242695"/>
              <wp:effectExtent l="0" t="0" r="0" b="0"/>
              <wp:wrapNone/>
              <wp:docPr id="9" name="Rectángulo 13" descr="Degradado azul en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98875" cy="124269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1">
                              <a:lumMod val="40000"/>
                              <a:lumOff val="60000"/>
                            </a:schemeClr>
                          </a:gs>
                          <a:gs pos="100000">
                            <a:srgbClr val="FFFFF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F89579" id="Rectángulo 13" o:spid="_x0000_s1026" alt="Degradado azul en rectángulo" style="position:absolute;margin-left:429.05pt;margin-top:.7pt;width:480.25pt;height:97.85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" o:allowincell="f" fillcolor="#b8cce4 [1300]" stroked="f">
              <v:fill rotate="t" focus="100%" type="gradien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7563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D0AB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30A8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CC21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DA95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92C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3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948A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FA9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8E97B63"/>
    <w:multiLevelType w:val="hybridMultilevel"/>
    <w:tmpl w:val="24181ABC"/>
    <w:lvl w:ilvl="0" w:tplc="2C0A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B8"/>
    <w:rsid w:val="00002021"/>
    <w:rsid w:val="00012C15"/>
    <w:rsid w:val="00012DA5"/>
    <w:rsid w:val="0001773C"/>
    <w:rsid w:val="00017A97"/>
    <w:rsid w:val="000226F2"/>
    <w:rsid w:val="000403E8"/>
    <w:rsid w:val="000417F9"/>
    <w:rsid w:val="00043699"/>
    <w:rsid w:val="00055E69"/>
    <w:rsid w:val="00056E24"/>
    <w:rsid w:val="000A72A8"/>
    <w:rsid w:val="000A7B97"/>
    <w:rsid w:val="000C60AF"/>
    <w:rsid w:val="000E447F"/>
    <w:rsid w:val="000E592C"/>
    <w:rsid w:val="000F1D23"/>
    <w:rsid w:val="00130DE0"/>
    <w:rsid w:val="0015744F"/>
    <w:rsid w:val="001724F6"/>
    <w:rsid w:val="00180611"/>
    <w:rsid w:val="001A1F8E"/>
    <w:rsid w:val="001B2A81"/>
    <w:rsid w:val="001B5462"/>
    <w:rsid w:val="001B5F25"/>
    <w:rsid w:val="001D6696"/>
    <w:rsid w:val="001E3C2E"/>
    <w:rsid w:val="001F1EA7"/>
    <w:rsid w:val="0020532B"/>
    <w:rsid w:val="00205DD6"/>
    <w:rsid w:val="00207555"/>
    <w:rsid w:val="0021009B"/>
    <w:rsid w:val="00213FAA"/>
    <w:rsid w:val="00215AFC"/>
    <w:rsid w:val="00246484"/>
    <w:rsid w:val="00251C32"/>
    <w:rsid w:val="00255B08"/>
    <w:rsid w:val="002C17E4"/>
    <w:rsid w:val="00326411"/>
    <w:rsid w:val="00341D54"/>
    <w:rsid w:val="003465E2"/>
    <w:rsid w:val="0035481F"/>
    <w:rsid w:val="0035512A"/>
    <w:rsid w:val="00360D3D"/>
    <w:rsid w:val="00370561"/>
    <w:rsid w:val="003756B5"/>
    <w:rsid w:val="00386F5F"/>
    <w:rsid w:val="00387E68"/>
    <w:rsid w:val="003A1E70"/>
    <w:rsid w:val="003B7E00"/>
    <w:rsid w:val="003C1229"/>
    <w:rsid w:val="003D6485"/>
    <w:rsid w:val="003E3D7F"/>
    <w:rsid w:val="003F03CA"/>
    <w:rsid w:val="003F3F1A"/>
    <w:rsid w:val="00413CC1"/>
    <w:rsid w:val="00416A5B"/>
    <w:rsid w:val="00436B94"/>
    <w:rsid w:val="004526C5"/>
    <w:rsid w:val="00473FA7"/>
    <w:rsid w:val="004776DC"/>
    <w:rsid w:val="004801EC"/>
    <w:rsid w:val="004D6D3B"/>
    <w:rsid w:val="004E3995"/>
    <w:rsid w:val="004F3FB4"/>
    <w:rsid w:val="005143B8"/>
    <w:rsid w:val="00522EAB"/>
    <w:rsid w:val="00531C77"/>
    <w:rsid w:val="005404D4"/>
    <w:rsid w:val="00551108"/>
    <w:rsid w:val="00552F77"/>
    <w:rsid w:val="005552CD"/>
    <w:rsid w:val="0058338F"/>
    <w:rsid w:val="00584C74"/>
    <w:rsid w:val="00584EBA"/>
    <w:rsid w:val="005949F0"/>
    <w:rsid w:val="005A6D66"/>
    <w:rsid w:val="005B7ABD"/>
    <w:rsid w:val="006171BA"/>
    <w:rsid w:val="00640AAC"/>
    <w:rsid w:val="00647F33"/>
    <w:rsid w:val="0065596D"/>
    <w:rsid w:val="006A68E8"/>
    <w:rsid w:val="006C4528"/>
    <w:rsid w:val="006C6182"/>
    <w:rsid w:val="006D2782"/>
    <w:rsid w:val="006F21A0"/>
    <w:rsid w:val="006F752E"/>
    <w:rsid w:val="00703C78"/>
    <w:rsid w:val="00704EC2"/>
    <w:rsid w:val="0071543E"/>
    <w:rsid w:val="00723603"/>
    <w:rsid w:val="00727B08"/>
    <w:rsid w:val="0074437D"/>
    <w:rsid w:val="007501D0"/>
    <w:rsid w:val="00751F2C"/>
    <w:rsid w:val="00761383"/>
    <w:rsid w:val="00763353"/>
    <w:rsid w:val="00763758"/>
    <w:rsid w:val="00787234"/>
    <w:rsid w:val="007A07D7"/>
    <w:rsid w:val="007A0C5E"/>
    <w:rsid w:val="007C1315"/>
    <w:rsid w:val="007C52B8"/>
    <w:rsid w:val="007C5A8E"/>
    <w:rsid w:val="007C7496"/>
    <w:rsid w:val="007D49EA"/>
    <w:rsid w:val="007F3D8D"/>
    <w:rsid w:val="007F4E44"/>
    <w:rsid w:val="008044FF"/>
    <w:rsid w:val="0081446C"/>
    <w:rsid w:val="00824635"/>
    <w:rsid w:val="00897D19"/>
    <w:rsid w:val="008A1909"/>
    <w:rsid w:val="008A1A69"/>
    <w:rsid w:val="008A3C48"/>
    <w:rsid w:val="008A4FC8"/>
    <w:rsid w:val="008B549F"/>
    <w:rsid w:val="008C1DFD"/>
    <w:rsid w:val="008D63CA"/>
    <w:rsid w:val="008E6D99"/>
    <w:rsid w:val="008F7829"/>
    <w:rsid w:val="00904F13"/>
    <w:rsid w:val="00923ED7"/>
    <w:rsid w:val="0093291A"/>
    <w:rsid w:val="0093568C"/>
    <w:rsid w:val="009463E1"/>
    <w:rsid w:val="009520ED"/>
    <w:rsid w:val="00961A6A"/>
    <w:rsid w:val="00966790"/>
    <w:rsid w:val="0098251A"/>
    <w:rsid w:val="009A1F18"/>
    <w:rsid w:val="009A6AF5"/>
    <w:rsid w:val="009C5836"/>
    <w:rsid w:val="009E1965"/>
    <w:rsid w:val="009E6065"/>
    <w:rsid w:val="009E7724"/>
    <w:rsid w:val="00A10B6B"/>
    <w:rsid w:val="00A11DBF"/>
    <w:rsid w:val="00A1319C"/>
    <w:rsid w:val="00A4752F"/>
    <w:rsid w:val="00A57FAF"/>
    <w:rsid w:val="00A62877"/>
    <w:rsid w:val="00A67B29"/>
    <w:rsid w:val="00A71F71"/>
    <w:rsid w:val="00A74C60"/>
    <w:rsid w:val="00AB03C9"/>
    <w:rsid w:val="00B06781"/>
    <w:rsid w:val="00B509E3"/>
    <w:rsid w:val="00B530A0"/>
    <w:rsid w:val="00B7167B"/>
    <w:rsid w:val="00B764B8"/>
    <w:rsid w:val="00B929D8"/>
    <w:rsid w:val="00B96B3F"/>
    <w:rsid w:val="00BA71B8"/>
    <w:rsid w:val="00BA7FA7"/>
    <w:rsid w:val="00BB4DAA"/>
    <w:rsid w:val="00BB763E"/>
    <w:rsid w:val="00BC5200"/>
    <w:rsid w:val="00BD0D4F"/>
    <w:rsid w:val="00BD7A44"/>
    <w:rsid w:val="00BF5558"/>
    <w:rsid w:val="00C1473F"/>
    <w:rsid w:val="00C22B70"/>
    <w:rsid w:val="00C276BE"/>
    <w:rsid w:val="00C32AE1"/>
    <w:rsid w:val="00C379F1"/>
    <w:rsid w:val="00C43BE7"/>
    <w:rsid w:val="00C52E4D"/>
    <w:rsid w:val="00C560B5"/>
    <w:rsid w:val="00C60CDF"/>
    <w:rsid w:val="00C66691"/>
    <w:rsid w:val="00C66AD0"/>
    <w:rsid w:val="00C74974"/>
    <w:rsid w:val="00CA1CFC"/>
    <w:rsid w:val="00CB2E13"/>
    <w:rsid w:val="00CB3E86"/>
    <w:rsid w:val="00CB4CBD"/>
    <w:rsid w:val="00CF01AF"/>
    <w:rsid w:val="00D33CEA"/>
    <w:rsid w:val="00D36630"/>
    <w:rsid w:val="00D4146A"/>
    <w:rsid w:val="00D4155D"/>
    <w:rsid w:val="00D45E69"/>
    <w:rsid w:val="00D514A2"/>
    <w:rsid w:val="00D7042E"/>
    <w:rsid w:val="00D76A11"/>
    <w:rsid w:val="00D87572"/>
    <w:rsid w:val="00D8761E"/>
    <w:rsid w:val="00DC1152"/>
    <w:rsid w:val="00DE09CB"/>
    <w:rsid w:val="00DF7693"/>
    <w:rsid w:val="00E27198"/>
    <w:rsid w:val="00E358C1"/>
    <w:rsid w:val="00E371FA"/>
    <w:rsid w:val="00E42426"/>
    <w:rsid w:val="00E6107D"/>
    <w:rsid w:val="00E9764B"/>
    <w:rsid w:val="00EF58B4"/>
    <w:rsid w:val="00F1292B"/>
    <w:rsid w:val="00F52042"/>
    <w:rsid w:val="00F64BE0"/>
    <w:rsid w:val="00F70E38"/>
    <w:rsid w:val="00F7126E"/>
    <w:rsid w:val="00F734CD"/>
    <w:rsid w:val="00FB1848"/>
    <w:rsid w:val="00FC55BD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b5e91,#c6d4e8"/>
    </o:shapedefaults>
    <o:shapelayout v:ext="edit">
      <o:idmap v:ext="edit" data="1"/>
    </o:shapelayout>
  </w:shapeDefaults>
  <w:decimalSymbol w:val=","/>
  <w:listSeparator w:val=";"/>
  <w14:docId w14:val="1369AB20"/>
  <w15:docId w15:val="{655E6812-E07B-4F7C-B4D1-852718FB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iPriority="99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nhideWhenUsed="1" w:qFormat="1"/>
    <w:lsdException w:name="Emphasis" w:semiHidden="1" w:uiPriority="99" w:unhideWhenUsed="1" w:qFormat="1"/>
    <w:lsdException w:name="Document Map" w:semiHidden="1" w:uiPriority="99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5B08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Ttulo1">
    <w:name w:val="heading 1"/>
    <w:basedOn w:val="Normal"/>
    <w:next w:val="Normal"/>
    <w:uiPriority w:val="9"/>
    <w:qFormat/>
    <w:rsid w:val="00D36630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6630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Ttulo3">
    <w:name w:val="heading 3"/>
    <w:basedOn w:val="Normal"/>
    <w:next w:val="Normal"/>
    <w:uiPriority w:val="9"/>
    <w:semiHidden/>
    <w:unhideWhenUsed/>
    <w:rsid w:val="00A71F71"/>
    <w:pPr>
      <w:outlineLvl w:val="2"/>
    </w:pPr>
    <w:rPr>
      <w:i/>
      <w:sz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48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48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48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481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481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481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35481F"/>
    <w:rPr>
      <w:rFonts w:asciiTheme="majorHAnsi" w:hAnsiTheme="majorHAnsi"/>
      <w:b/>
      <w:caps/>
      <w:spacing w:val="4"/>
      <w:sz w:val="15"/>
      <w:szCs w:val="16"/>
    </w:rPr>
  </w:style>
  <w:style w:type="paragraph" w:styleId="Textodeglobo">
    <w:name w:val="Balloon Text"/>
    <w:basedOn w:val="Normal"/>
    <w:uiPriority w:val="99"/>
    <w:semiHidden/>
    <w:rsid w:val="001E3C2E"/>
    <w:rPr>
      <w:rFonts w:ascii="Tahoma" w:hAnsi="Tahoma" w:cs="Tahoma"/>
      <w:sz w:val="16"/>
      <w:szCs w:val="16"/>
    </w:rPr>
  </w:style>
  <w:style w:type="paragraph" w:customStyle="1" w:styleId="Fechaynmero">
    <w:name w:val="Fecha y número"/>
    <w:basedOn w:val="Normal"/>
    <w:link w:val="Carctercarcterdefechaynmero"/>
    <w:uiPriority w:val="2"/>
    <w:qFormat/>
    <w:rsid w:val="00AB03C9"/>
    <w:pPr>
      <w:jc w:val="right"/>
    </w:pPr>
    <w:rPr>
      <w:caps/>
      <w:sz w:val="16"/>
      <w:szCs w:val="16"/>
    </w:rPr>
  </w:style>
  <w:style w:type="character" w:customStyle="1" w:styleId="Carctercarcterdefechaynmero">
    <w:name w:val="Carácter carácter de fecha y número"/>
    <w:basedOn w:val="Fuentedeprrafopredeter"/>
    <w:link w:val="Fechaynmero"/>
    <w:uiPriority w:val="2"/>
    <w:rsid w:val="0035481F"/>
    <w:rPr>
      <w:rFonts w:asciiTheme="minorHAnsi" w:hAnsiTheme="minorHAnsi"/>
      <w:caps/>
      <w:spacing w:val="4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rsid w:val="006D2782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rsid w:val="006D27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uiPriority w:val="99"/>
    <w:semiHidden/>
    <w:rsid w:val="006D2782"/>
    <w:rPr>
      <w:b/>
      <w:bCs/>
    </w:rPr>
  </w:style>
  <w:style w:type="paragraph" w:customStyle="1" w:styleId="Nombre">
    <w:name w:val="Nombre"/>
    <w:basedOn w:val="Normal"/>
    <w:uiPriority w:val="1"/>
    <w:qFormat/>
    <w:rsid w:val="009C5836"/>
    <w:pPr>
      <w:spacing w:line="240" w:lineRule="auto"/>
    </w:pPr>
    <w:rPr>
      <w:b/>
      <w:sz w:val="24"/>
    </w:rPr>
  </w:style>
  <w:style w:type="paragraph" w:customStyle="1" w:styleId="Eslogan">
    <w:name w:val="Eslogan"/>
    <w:basedOn w:val="Normal"/>
    <w:qFormat/>
    <w:rsid w:val="00D36630"/>
    <w:pPr>
      <w:spacing w:before="60" w:line="240" w:lineRule="auto"/>
    </w:pPr>
    <w:rPr>
      <w:i/>
      <w:sz w:val="15"/>
    </w:rPr>
  </w:style>
  <w:style w:type="paragraph" w:customStyle="1" w:styleId="Importe">
    <w:name w:val="Importe"/>
    <w:basedOn w:val="Normal"/>
    <w:uiPriority w:val="2"/>
    <w:qFormat/>
    <w:rsid w:val="00723603"/>
    <w:pPr>
      <w:jc w:val="right"/>
    </w:pPr>
    <w:rPr>
      <w:szCs w:val="20"/>
    </w:rPr>
  </w:style>
  <w:style w:type="paragraph" w:customStyle="1" w:styleId="Gracias">
    <w:name w:val="Gracias"/>
    <w:basedOn w:val="Normal"/>
    <w:qFormat/>
    <w:rsid w:val="00D36630"/>
    <w:pPr>
      <w:jc w:val="center"/>
    </w:pPr>
    <w:rPr>
      <w:b/>
      <w:caps/>
      <w:sz w:val="19"/>
    </w:rPr>
  </w:style>
  <w:style w:type="paragraph" w:customStyle="1" w:styleId="Encabezadosdecolumna">
    <w:name w:val="Encabezados de columna"/>
    <w:basedOn w:val="Normal"/>
    <w:uiPriority w:val="2"/>
    <w:qFormat/>
    <w:rsid w:val="00D36630"/>
    <w:pPr>
      <w:jc w:val="center"/>
    </w:pPr>
    <w:rPr>
      <w:rFonts w:asciiTheme="majorHAnsi" w:hAnsiTheme="majorHAnsi"/>
      <w:b/>
      <w:caps/>
      <w:sz w:val="15"/>
    </w:rPr>
  </w:style>
  <w:style w:type="paragraph" w:customStyle="1" w:styleId="Centrados">
    <w:name w:val="Centrados"/>
    <w:basedOn w:val="Normal"/>
    <w:uiPriority w:val="2"/>
    <w:qFormat/>
    <w:rsid w:val="00056E24"/>
    <w:pPr>
      <w:spacing w:line="240" w:lineRule="auto"/>
      <w:jc w:val="center"/>
    </w:pPr>
  </w:style>
  <w:style w:type="paragraph" w:customStyle="1" w:styleId="Etiquetas">
    <w:name w:val="Etiquetas"/>
    <w:basedOn w:val="Ttulo2"/>
    <w:uiPriority w:val="3"/>
    <w:qFormat/>
    <w:rsid w:val="003756B5"/>
    <w:pPr>
      <w:jc w:val="right"/>
    </w:pPr>
  </w:style>
  <w:style w:type="paragraph" w:customStyle="1" w:styleId="Fechadeexpiracin">
    <w:name w:val="Fecha de expiración"/>
    <w:basedOn w:val="Fechaynmero"/>
    <w:link w:val="Carctercarcterdefechadeexpiracin"/>
    <w:uiPriority w:val="2"/>
    <w:qFormat/>
    <w:rsid w:val="00D36630"/>
    <w:rPr>
      <w:b/>
    </w:rPr>
  </w:style>
  <w:style w:type="character" w:customStyle="1" w:styleId="Carctercarcterdefechadeexpiracin">
    <w:name w:val="Carácter carácter de fecha de expiración"/>
    <w:basedOn w:val="Carctercarcterdefechaynmero"/>
    <w:link w:val="Fechadeexpiracin"/>
    <w:uiPriority w:val="2"/>
    <w:rsid w:val="0035481F"/>
    <w:rPr>
      <w:rFonts w:asciiTheme="minorHAnsi" w:hAnsiTheme="minorHAnsi"/>
      <w:b/>
      <w:caps/>
      <w:spacing w:val="4"/>
      <w:sz w:val="16"/>
      <w:szCs w:val="16"/>
    </w:rPr>
  </w:style>
  <w:style w:type="paragraph" w:customStyle="1" w:styleId="Tipopequeo">
    <w:name w:val="Tipo pequeño"/>
    <w:basedOn w:val="Normal"/>
    <w:link w:val="Carcterdetipopequeo"/>
    <w:qFormat/>
    <w:rsid w:val="00D36630"/>
    <w:pPr>
      <w:tabs>
        <w:tab w:val="right" w:leader="underscore" w:pos="10080"/>
      </w:tabs>
    </w:pPr>
    <w:rPr>
      <w:sz w:val="15"/>
    </w:rPr>
  </w:style>
  <w:style w:type="character" w:customStyle="1" w:styleId="Carcterdetipopequeo">
    <w:name w:val="Carácter de tipo pequeño"/>
    <w:basedOn w:val="Fuentedeprrafopredeter"/>
    <w:link w:val="Tipopequeo"/>
    <w:rsid w:val="00D36630"/>
    <w:rPr>
      <w:rFonts w:asciiTheme="minorHAnsi" w:hAnsiTheme="minorHAnsi"/>
      <w:spacing w:val="4"/>
      <w:sz w:val="15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D36630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Textodebloque">
    <w:name w:val="Block Text"/>
    <w:basedOn w:val="Normal"/>
    <w:uiPriority w:val="99"/>
    <w:semiHidden/>
    <w:unhideWhenUsed/>
    <w:rsid w:val="0035481F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481F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17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481F"/>
    <w:rPr>
      <w:rFonts w:asciiTheme="majorHAnsi" w:eastAsiaTheme="majorEastAsia" w:hAnsiTheme="majorHAnsi" w:cstheme="majorBidi"/>
      <w:color w:val="365F91" w:themeColor="accent1" w:themeShade="BF"/>
      <w:spacing w:val="4"/>
      <w:sz w:val="17"/>
      <w:szCs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481F"/>
    <w:rPr>
      <w:rFonts w:asciiTheme="majorHAnsi" w:eastAsiaTheme="majorEastAsia" w:hAnsiTheme="majorHAnsi" w:cstheme="majorBidi"/>
      <w:color w:val="243F60" w:themeColor="accent1" w:themeShade="7F"/>
      <w:spacing w:val="4"/>
      <w:sz w:val="17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481F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17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481F"/>
    <w:rPr>
      <w:rFonts w:asciiTheme="majorHAnsi" w:eastAsiaTheme="majorEastAsia" w:hAnsiTheme="majorHAnsi" w:cstheme="majorBidi"/>
      <w:color w:val="272727" w:themeColor="text1" w:themeTint="D8"/>
      <w:spacing w:val="4"/>
      <w:sz w:val="1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481F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16"/>
      <w:szCs w:val="21"/>
    </w:rPr>
  </w:style>
  <w:style w:type="character" w:styleId="Hipervnculo">
    <w:name w:val="Hyperlink"/>
    <w:basedOn w:val="Fuentedeprrafopredeter"/>
    <w:semiHidden/>
    <w:unhideWhenUsed/>
    <w:rsid w:val="0035481F"/>
    <w:rPr>
      <w:color w:val="17365D" w:themeColor="text2" w:themeShade="BF"/>
      <w:u w:val="single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5481F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5481F"/>
    <w:pPr>
      <w:pBdr>
        <w:top w:val="single" w:sz="4" w:space="10" w:color="1F497D" w:themeColor="text2"/>
        <w:bottom w:val="single" w:sz="4" w:space="10" w:color="1F497D" w:themeColor="text2"/>
      </w:pBdr>
      <w:spacing w:before="360" w:after="360"/>
      <w:ind w:left="864" w:right="864"/>
      <w:jc w:val="center"/>
    </w:pPr>
    <w:rPr>
      <w:i/>
      <w:iCs/>
      <w:color w:val="1F497D" w:themeColor="text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5481F"/>
    <w:rPr>
      <w:rFonts w:asciiTheme="minorHAnsi" w:hAnsiTheme="minorHAnsi"/>
      <w:i/>
      <w:iCs/>
      <w:color w:val="1F497D" w:themeColor="text2"/>
      <w:spacing w:val="4"/>
      <w:sz w:val="17"/>
      <w:szCs w:val="18"/>
    </w:rPr>
  </w:style>
  <w:style w:type="character" w:customStyle="1" w:styleId="Mencinnoresuelta">
    <w:name w:val="Mención no resuelta"/>
    <w:basedOn w:val="Fuentedeprrafopredeter"/>
    <w:uiPriority w:val="99"/>
    <w:semiHidden/>
    <w:unhideWhenUsed/>
    <w:rsid w:val="0035481F"/>
    <w:rPr>
      <w:color w:val="595959" w:themeColor="text1" w:themeTint="A6"/>
      <w:shd w:val="clear" w:color="auto" w:fill="E6E6E6"/>
    </w:rPr>
  </w:style>
  <w:style w:type="character" w:styleId="nfasis">
    <w:name w:val="Emphasis"/>
    <w:basedOn w:val="Fuentedeprrafopredeter"/>
    <w:uiPriority w:val="99"/>
    <w:unhideWhenUsed/>
    <w:qFormat/>
    <w:rsid w:val="00255B08"/>
    <w:rPr>
      <w:iCs/>
      <w:color w:val="595959" w:themeColor="text1" w:themeTint="A6"/>
    </w:rPr>
  </w:style>
  <w:style w:type="paragraph" w:styleId="Prrafodelista">
    <w:name w:val="List Paragraph"/>
    <w:basedOn w:val="Normal"/>
    <w:uiPriority w:val="34"/>
    <w:unhideWhenUsed/>
    <w:qFormat/>
    <w:rsid w:val="003F3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6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aro\AppData\Roaming\Microsoft\Templates\Presupuesto%20de%20servicio%20(dise&#241;o%20con%20degradado%20azu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DD19D530FE4814B69B55202BFDE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DBA6C-1D43-4D6A-A2B9-167E7DDA9F04}"/>
      </w:docPartPr>
      <w:docPartBody>
        <w:p w:rsidR="00000000" w:rsidRDefault="009A24B9">
          <w:pPr>
            <w:pStyle w:val="62DD19D530FE4814B69B55202BFDE4B1"/>
          </w:pPr>
          <w:r>
            <w:rPr>
              <w:lang w:bidi="es-ES"/>
            </w:rPr>
            <w:t>Nombre de la empresa</w:t>
          </w:r>
        </w:p>
      </w:docPartBody>
    </w:docPart>
    <w:docPart>
      <w:docPartPr>
        <w:name w:val="9C3837E772804A769502A1FDC2567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C39B5-C7EB-4FA5-AB15-4944DA977F46}"/>
      </w:docPartPr>
      <w:docPartBody>
        <w:p w:rsidR="00000000" w:rsidRDefault="009A24B9">
          <w:pPr>
            <w:pStyle w:val="9C3837E772804A769502A1FDC2567B18"/>
          </w:pPr>
          <w:r>
            <w:rPr>
              <w:lang w:bidi="es-ES"/>
            </w:rPr>
            <w:t>Fecha:</w:t>
          </w:r>
        </w:p>
      </w:docPartBody>
    </w:docPart>
    <w:docPart>
      <w:docPartPr>
        <w:name w:val="51C87E00E41847D99F44052D2B5C8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26AB1-4DD0-41BF-9746-FB86D2443A6B}"/>
      </w:docPartPr>
      <w:docPartBody>
        <w:p w:rsidR="00000000" w:rsidRDefault="009A24B9">
          <w:pPr>
            <w:pStyle w:val="51C87E00E41847D99F44052D2B5C8110"/>
          </w:pPr>
          <w:r w:rsidRPr="0035481F">
            <w:rPr>
              <w:lang w:bidi="es-ES"/>
            </w:rPr>
            <w:t>Fecha de expiración</w:t>
          </w:r>
        </w:p>
      </w:docPartBody>
    </w:docPart>
    <w:docPart>
      <w:docPartPr>
        <w:name w:val="DC6BAA9D3C624832A1DCBB5A91AB8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C4E4D-A57A-40CA-B678-612CEA9698DB}"/>
      </w:docPartPr>
      <w:docPartBody>
        <w:p w:rsidR="00000000" w:rsidRDefault="009A24B9">
          <w:pPr>
            <w:pStyle w:val="DC6BAA9D3C624832A1DCBB5A91AB87EE"/>
          </w:pPr>
          <w:r>
            <w:rPr>
              <w:lang w:bidi="es-ES"/>
            </w:rPr>
            <w:t>Para</w:t>
          </w:r>
        </w:p>
      </w:docPartBody>
    </w:docPart>
    <w:docPart>
      <w:docPartPr>
        <w:name w:val="9F079EC2950A48BFA9CCA24292732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37BF4-9947-4E9B-978F-F90CF02D71C3}"/>
      </w:docPartPr>
      <w:docPartBody>
        <w:p w:rsidR="00000000" w:rsidRDefault="009A24B9" w:rsidP="009A24B9">
          <w:pPr>
            <w:pStyle w:val="9F079EC2950A48BFA9CCA24292732A78"/>
          </w:pPr>
          <w:r>
            <w:rPr>
              <w:lang w:bidi="es-ES"/>
            </w:rPr>
            <w:t>descripción</w:t>
          </w:r>
        </w:p>
      </w:docPartBody>
    </w:docPart>
    <w:docPart>
      <w:docPartPr>
        <w:name w:val="DBA41A4AB3614D8FA54963E8602D3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25076-F20D-4293-A42E-549CA213E357}"/>
      </w:docPartPr>
      <w:docPartBody>
        <w:p w:rsidR="00000000" w:rsidRDefault="009A24B9" w:rsidP="009A24B9">
          <w:pPr>
            <w:pStyle w:val="DBA41A4AB3614D8FA54963E8602D3C41"/>
          </w:pPr>
          <w:r>
            <w:rPr>
              <w:lang w:bidi="es-ES"/>
            </w:rPr>
            <w:t>Nombre de la empresa</w:t>
          </w:r>
        </w:p>
      </w:docPartBody>
    </w:docPart>
    <w:docPart>
      <w:docPartPr>
        <w:name w:val="3CDE69A3E54C4E46A977FC63744FD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04B03-7565-4908-BA3D-777276F24A6D}"/>
      </w:docPartPr>
      <w:docPartBody>
        <w:p w:rsidR="00000000" w:rsidRDefault="009A24B9" w:rsidP="009A24B9">
          <w:pPr>
            <w:pStyle w:val="3CDE69A3E54C4E46A977FC63744FD78C"/>
          </w:pPr>
          <w:r>
            <w:rPr>
              <w:lang w:bidi="es-ES"/>
            </w:rPr>
            <w:t>Fecha:</w:t>
          </w:r>
        </w:p>
      </w:docPartBody>
    </w:docPart>
    <w:docPart>
      <w:docPartPr>
        <w:name w:val="BF80C6F586F2498BA72F17A3F102E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260C9-86B9-44D1-A521-43CBF09E8E08}"/>
      </w:docPartPr>
      <w:docPartBody>
        <w:p w:rsidR="00000000" w:rsidRDefault="009A24B9" w:rsidP="009A24B9">
          <w:pPr>
            <w:pStyle w:val="BF80C6F586F2498BA72F17A3F102E9AD"/>
          </w:pPr>
          <w:r w:rsidRPr="0035481F">
            <w:rPr>
              <w:lang w:bidi="es-ES"/>
            </w:rPr>
            <w:t>Fecha de expiración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B9"/>
    <w:rsid w:val="009A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81E86536AB4425BB704DA15A80918F3">
    <w:name w:val="581E86536AB4425BB704DA15A80918F3"/>
  </w:style>
  <w:style w:type="paragraph" w:customStyle="1" w:styleId="62DD19D530FE4814B69B55202BFDE4B1">
    <w:name w:val="62DD19D530FE4814B69B55202BFDE4B1"/>
  </w:style>
  <w:style w:type="paragraph" w:customStyle="1" w:styleId="E9EFA2F5F2E945638216ECC179C5154B">
    <w:name w:val="E9EFA2F5F2E945638216ECC179C5154B"/>
  </w:style>
  <w:style w:type="paragraph" w:customStyle="1" w:styleId="BBD68AE24ADA416B9AF94A4BD61C318F">
    <w:name w:val="BBD68AE24ADA416B9AF94A4BD61C318F"/>
  </w:style>
  <w:style w:type="paragraph" w:customStyle="1" w:styleId="8E200CCB1538414494F328E857C80326">
    <w:name w:val="8E200CCB1538414494F328E857C80326"/>
  </w:style>
  <w:style w:type="paragraph" w:customStyle="1" w:styleId="9C3837E772804A769502A1FDC2567B18">
    <w:name w:val="9C3837E772804A769502A1FDC2567B18"/>
  </w:style>
  <w:style w:type="paragraph" w:customStyle="1" w:styleId="74BC15FA687D4BCFBE42812996640CD9">
    <w:name w:val="74BC15FA687D4BCFBE42812996640CD9"/>
  </w:style>
  <w:style w:type="paragraph" w:customStyle="1" w:styleId="B704FE44677A47CC958FB7EC14ADAE5C">
    <w:name w:val="B704FE44677A47CC958FB7EC14ADAE5C"/>
  </w:style>
  <w:style w:type="paragraph" w:customStyle="1" w:styleId="EEDEB74FFAEF41208F08D643700BCC3C">
    <w:name w:val="EEDEB74FFAEF41208F08D643700BCC3C"/>
  </w:style>
  <w:style w:type="paragraph" w:customStyle="1" w:styleId="DA1FC5A28CF144F3991854B73528755C">
    <w:name w:val="DA1FC5A28CF144F3991854B73528755C"/>
  </w:style>
  <w:style w:type="paragraph" w:customStyle="1" w:styleId="BE1743A1FDB2480AB942EDD2A5C29ED5">
    <w:name w:val="BE1743A1FDB2480AB942EDD2A5C29ED5"/>
  </w:style>
  <w:style w:type="paragraph" w:customStyle="1" w:styleId="0AC99D4DAB97409889CCB00AD1CABA45">
    <w:name w:val="0AC99D4DAB97409889CCB00AD1CABA45"/>
  </w:style>
  <w:style w:type="paragraph" w:customStyle="1" w:styleId="4ED2FAFCFEEF40619279104E35778530">
    <w:name w:val="4ED2FAFCFEEF40619279104E35778530"/>
  </w:style>
  <w:style w:type="paragraph" w:customStyle="1" w:styleId="AC9623EB71FE405C8DECF74D306647EF">
    <w:name w:val="AC9623EB71FE405C8DECF74D306647EF"/>
  </w:style>
  <w:style w:type="paragraph" w:customStyle="1" w:styleId="51C87E00E41847D99F44052D2B5C8110">
    <w:name w:val="51C87E00E41847D99F44052D2B5C8110"/>
  </w:style>
  <w:style w:type="paragraph" w:customStyle="1" w:styleId="18B4C7984A97457BA3519C2D5D52939B">
    <w:name w:val="18B4C7984A97457BA3519C2D5D52939B"/>
  </w:style>
  <w:style w:type="paragraph" w:customStyle="1" w:styleId="DC6BAA9D3C624832A1DCBB5A91AB87EE">
    <w:name w:val="DC6BAA9D3C624832A1DCBB5A91AB87EE"/>
  </w:style>
  <w:style w:type="paragraph" w:customStyle="1" w:styleId="B19B8AD51D194FC8AA158C484BC9DC63">
    <w:name w:val="B19B8AD51D194FC8AA158C484BC9DC63"/>
  </w:style>
  <w:style w:type="paragraph" w:customStyle="1" w:styleId="5D29E2BE8E0F4D82BDCFEF63DEBA3423">
    <w:name w:val="5D29E2BE8E0F4D82BDCFEF63DEBA3423"/>
  </w:style>
  <w:style w:type="paragraph" w:customStyle="1" w:styleId="ABD28E3E679D48E1AD2BDCB81574094B">
    <w:name w:val="ABD28E3E679D48E1AD2BDCB81574094B"/>
  </w:style>
  <w:style w:type="paragraph" w:customStyle="1" w:styleId="776E67FC1CE748FE9E773039B6D38336">
    <w:name w:val="776E67FC1CE748FE9E773039B6D38336"/>
  </w:style>
  <w:style w:type="paragraph" w:customStyle="1" w:styleId="1E2109E02E4B4EE0A2CD4E5084563031">
    <w:name w:val="1E2109E02E4B4EE0A2CD4E5084563031"/>
  </w:style>
  <w:style w:type="paragraph" w:customStyle="1" w:styleId="AA66BACBDAEF4F91A022A4F26C014E84">
    <w:name w:val="AA66BACBDAEF4F91A022A4F26C014E84"/>
  </w:style>
  <w:style w:type="paragraph" w:customStyle="1" w:styleId="C40FF1F47FEB4DBC8B52C56A89A60186">
    <w:name w:val="C40FF1F47FEB4DBC8B52C56A89A60186"/>
  </w:style>
  <w:style w:type="paragraph" w:customStyle="1" w:styleId="54B35A32AA3248B58B56F8FE6327431F">
    <w:name w:val="54B35A32AA3248B58B56F8FE6327431F"/>
  </w:style>
  <w:style w:type="paragraph" w:customStyle="1" w:styleId="06DDF633B6874C248E1BFCE13E683E49">
    <w:name w:val="06DDF633B6874C248E1BFCE13E683E49"/>
  </w:style>
  <w:style w:type="paragraph" w:customStyle="1" w:styleId="77926292FDC847FC996F4D091CEC69A2">
    <w:name w:val="77926292FDC847FC996F4D091CEC69A2"/>
  </w:style>
  <w:style w:type="paragraph" w:customStyle="1" w:styleId="1B6E7947161847E98A4369C996F5A175">
    <w:name w:val="1B6E7947161847E98A4369C996F5A175"/>
  </w:style>
  <w:style w:type="paragraph" w:customStyle="1" w:styleId="2A3AC4BCD72B4763BDAA411C80252577">
    <w:name w:val="2A3AC4BCD72B4763BDAA411C80252577"/>
  </w:style>
  <w:style w:type="paragraph" w:customStyle="1" w:styleId="0DEBA129618B4CA8BC7782681A31628C">
    <w:name w:val="0DEBA129618B4CA8BC7782681A31628C"/>
  </w:style>
  <w:style w:type="paragraph" w:customStyle="1" w:styleId="D18D604BF8A448E1AA3A15BE2A31FBF1">
    <w:name w:val="D18D604BF8A448E1AA3A15BE2A31FBF1"/>
  </w:style>
  <w:style w:type="paragraph" w:customStyle="1" w:styleId="51A63562802A4D4A864DF3460BCE110A">
    <w:name w:val="51A63562802A4D4A864DF3460BCE110A"/>
  </w:style>
  <w:style w:type="paragraph" w:customStyle="1" w:styleId="77AD1E416E1C4F8886583401478F6423">
    <w:name w:val="77AD1E416E1C4F8886583401478F6423"/>
  </w:style>
  <w:style w:type="paragraph" w:customStyle="1" w:styleId="555F2D787F0E4CA492BF8F3C2B0E07DF">
    <w:name w:val="555F2D787F0E4CA492BF8F3C2B0E07DF"/>
  </w:style>
  <w:style w:type="paragraph" w:customStyle="1" w:styleId="B26C3C2B5F254AF7B6AE12823EF21FDE">
    <w:name w:val="B26C3C2B5F254AF7B6AE12823EF21FDE"/>
  </w:style>
  <w:style w:type="paragraph" w:customStyle="1" w:styleId="A8B41E9E81BF420799C8411D27CB8502">
    <w:name w:val="A8B41E9E81BF420799C8411D27CB8502"/>
  </w:style>
  <w:style w:type="paragraph" w:customStyle="1" w:styleId="4A5CBE5F3EA0492BB11FE807E35BED28">
    <w:name w:val="4A5CBE5F3EA0492BB11FE807E35BED28"/>
  </w:style>
  <w:style w:type="paragraph" w:customStyle="1" w:styleId="182C59722F8C4712A7252F432F4A879E">
    <w:name w:val="182C59722F8C4712A7252F432F4A879E"/>
  </w:style>
  <w:style w:type="character" w:styleId="nfasis">
    <w:name w:val="Emphasis"/>
    <w:basedOn w:val="Fuentedeprrafopredeter"/>
    <w:uiPriority w:val="99"/>
    <w:unhideWhenUsed/>
    <w:qFormat/>
    <w:rPr>
      <w:iCs/>
      <w:color w:val="595959" w:themeColor="text1" w:themeTint="A6"/>
    </w:rPr>
  </w:style>
  <w:style w:type="paragraph" w:customStyle="1" w:styleId="0423B1CDB20B4D0B822414ED61BA8FFF">
    <w:name w:val="0423B1CDB20B4D0B822414ED61BA8FFF"/>
  </w:style>
  <w:style w:type="paragraph" w:customStyle="1" w:styleId="50D04FBA2BF745829618801ABB9795E5">
    <w:name w:val="50D04FBA2BF745829618801ABB9795E5"/>
  </w:style>
  <w:style w:type="paragraph" w:customStyle="1" w:styleId="8C19B3F6CC1542F7AB1469E39786B1BD">
    <w:name w:val="8C19B3F6CC1542F7AB1469E39786B1BD"/>
  </w:style>
  <w:style w:type="paragraph" w:customStyle="1" w:styleId="9F079EC2950A48BFA9CCA24292732A78">
    <w:name w:val="9F079EC2950A48BFA9CCA24292732A78"/>
    <w:rsid w:val="009A24B9"/>
  </w:style>
  <w:style w:type="paragraph" w:customStyle="1" w:styleId="A4EEC7C729B940A7BB305BB8B54F254B">
    <w:name w:val="A4EEC7C729B940A7BB305BB8B54F254B"/>
    <w:rsid w:val="009A24B9"/>
  </w:style>
  <w:style w:type="paragraph" w:customStyle="1" w:styleId="AAEE804CDF634BE29EB63CCB257582E7">
    <w:name w:val="AAEE804CDF634BE29EB63CCB257582E7"/>
    <w:rsid w:val="009A24B9"/>
  </w:style>
  <w:style w:type="paragraph" w:customStyle="1" w:styleId="9D9554FD2C6F48C3B40E6ACEA809DAE5">
    <w:name w:val="9D9554FD2C6F48C3B40E6ACEA809DAE5"/>
    <w:rsid w:val="009A24B9"/>
  </w:style>
  <w:style w:type="paragraph" w:customStyle="1" w:styleId="82EAFD83F7E7412E86D232169C3B473B">
    <w:name w:val="82EAFD83F7E7412E86D232169C3B473B"/>
    <w:rsid w:val="009A24B9"/>
  </w:style>
  <w:style w:type="paragraph" w:customStyle="1" w:styleId="DBA41A4AB3614D8FA54963E8602D3C41">
    <w:name w:val="DBA41A4AB3614D8FA54963E8602D3C41"/>
    <w:rsid w:val="009A24B9"/>
  </w:style>
  <w:style w:type="paragraph" w:customStyle="1" w:styleId="3CDE69A3E54C4E46A977FC63744FD78C">
    <w:name w:val="3CDE69A3E54C4E46A977FC63744FD78C"/>
    <w:rsid w:val="009A24B9"/>
  </w:style>
  <w:style w:type="paragraph" w:customStyle="1" w:styleId="BF80C6F586F2498BA72F17A3F102E9AD">
    <w:name w:val="BF80C6F586F2498BA72F17A3F102E9AD"/>
    <w:rsid w:val="009A24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Presupuesto de servicio (diseño con degradado azul).dotx</Template>
  <TotalTime>30</TotalTime>
  <Pages>2</Pages>
  <Words>191</Words>
  <Characters>1224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TecoSoft SRL</dc:subject>
  <dc:creator>Agustin Garofali</dc:creator>
  <cp:lastModifiedBy>Agustín Garófali</cp:lastModifiedBy>
  <cp:revision>1</cp:revision>
  <cp:lastPrinted>2004-06-01T20:10:00Z</cp:lastPrinted>
  <dcterms:created xsi:type="dcterms:W3CDTF">2021-09-15T18:30:00Z</dcterms:created>
  <dcterms:modified xsi:type="dcterms:W3CDTF">2021-09-15T19:00:00Z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TC011294621033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